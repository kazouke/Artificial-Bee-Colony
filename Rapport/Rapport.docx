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D18" w:rsidRPr="00DE6BB3" w:rsidRDefault="007C6D18" w:rsidP="007C6D18">
      <w:pPr>
        <w:pStyle w:val="Titre"/>
        <w:jc w:val="center"/>
      </w:pPr>
      <w:r w:rsidRPr="00DE6BB3">
        <w:t>INTELLIGENCE ARTIFICIELLE</w:t>
      </w:r>
    </w:p>
    <w:p w:rsidR="00756F51" w:rsidRPr="007C6D18" w:rsidRDefault="00756F51" w:rsidP="007C6D18">
      <w:pPr>
        <w:pStyle w:val="Titre"/>
        <w:jc w:val="right"/>
      </w:pPr>
      <w:proofErr w:type="spellStart"/>
      <w:r w:rsidRPr="007C6D18">
        <w:t>Artificial</w:t>
      </w:r>
      <w:proofErr w:type="spellEnd"/>
      <w:r w:rsidRPr="007C6D18">
        <w:t xml:space="preserve"> Bee </w:t>
      </w:r>
      <w:proofErr w:type="spellStart"/>
      <w:r w:rsidRPr="007C6D18">
        <w:t>Colony</w:t>
      </w:r>
      <w:proofErr w:type="spellEnd"/>
      <w:r w:rsidRPr="007C6D18">
        <w:t xml:space="preserve"> </w:t>
      </w:r>
      <w:proofErr w:type="spellStart"/>
      <w:r w:rsidR="007C6D18" w:rsidRPr="007C6D18">
        <w:t>A</w:t>
      </w:r>
      <w:r w:rsidRPr="007C6D18">
        <w:t>lgorithm</w:t>
      </w:r>
      <w:proofErr w:type="spellEnd"/>
    </w:p>
    <w:p w:rsidR="007C6D18" w:rsidRDefault="007C6D18" w:rsidP="007C6D18">
      <w:pPr>
        <w:pStyle w:val="En-ttedetabledesmatires"/>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1B060F" w:rsidP="007C6D18">
      <w:pPr>
        <w:rPr>
          <w:lang w:eastAsia="fr-FR"/>
        </w:rPr>
      </w:pPr>
      <w:r>
        <w:rPr>
          <w:noProof/>
          <w:lang w:eastAsia="fr-FR"/>
        </w:rPr>
        <w:drawing>
          <wp:anchor distT="0" distB="0" distL="114300" distR="114300" simplePos="0" relativeHeight="251658240" behindDoc="0" locked="0" layoutInCell="1" allowOverlap="1">
            <wp:simplePos x="0" y="0"/>
            <wp:positionH relativeFrom="column">
              <wp:posOffset>90805</wp:posOffset>
            </wp:positionH>
            <wp:positionV relativeFrom="paragraph">
              <wp:posOffset>250825</wp:posOffset>
            </wp:positionV>
            <wp:extent cx="5760720" cy="3212465"/>
            <wp:effectExtent l="0" t="0" r="0" b="6985"/>
            <wp:wrapThrough wrapText="bothSides">
              <wp:wrapPolygon edited="0">
                <wp:start x="0" y="0"/>
                <wp:lineTo x="0" y="21519"/>
                <wp:lineTo x="21500" y="21519"/>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671194_10209434195804584_3701846128925073402_n.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212465"/>
                    </a:xfrm>
                    <a:prstGeom prst="rect">
                      <a:avLst/>
                    </a:prstGeom>
                  </pic:spPr>
                </pic:pic>
              </a:graphicData>
            </a:graphic>
            <wp14:sizeRelH relativeFrom="page">
              <wp14:pctWidth>0</wp14:pctWidth>
            </wp14:sizeRelH>
            <wp14:sizeRelV relativeFrom="page">
              <wp14:pctHeight>0</wp14:pctHeight>
            </wp14:sizeRelV>
          </wp:anchor>
        </w:drawing>
      </w: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Default="007C6D18" w:rsidP="007C6D18">
      <w:pPr>
        <w:rPr>
          <w:lang w:eastAsia="fr-FR"/>
        </w:rPr>
      </w:pPr>
    </w:p>
    <w:p w:rsidR="007C6D18" w:rsidRPr="00DE6BB3" w:rsidRDefault="007C6D18" w:rsidP="00720B72">
      <w:pPr>
        <w:jc w:val="right"/>
        <w:rPr>
          <w:lang w:eastAsia="fr-FR"/>
        </w:rPr>
      </w:pPr>
      <w:r w:rsidRPr="00DE6BB3">
        <w:rPr>
          <w:lang w:eastAsia="fr-FR"/>
        </w:rPr>
        <w:t xml:space="preserve">Julien ARNOLD </w:t>
      </w:r>
      <w:r w:rsidR="00720B72" w:rsidRPr="00DE6BB3">
        <w:rPr>
          <w:lang w:eastAsia="fr-FR"/>
        </w:rPr>
        <w:t>- Adrien COUCHOT – Daniel WETTEL</w:t>
      </w:r>
      <w:r w:rsidR="00720B72" w:rsidRPr="00DE6BB3">
        <w:rPr>
          <w:lang w:eastAsia="fr-FR"/>
        </w:rPr>
        <w:br w:type="page"/>
      </w:r>
    </w:p>
    <w:sdt>
      <w:sdtPr>
        <w:id w:val="316308318"/>
        <w:docPartObj>
          <w:docPartGallery w:val="Table of Contents"/>
          <w:docPartUnique/>
        </w:docPartObj>
      </w:sdtPr>
      <w:sdtEndPr>
        <w:rPr>
          <w:b/>
          <w:bCs/>
        </w:rPr>
      </w:sdtEndPr>
      <w:sdtContent>
        <w:p w:rsidR="007C6D18" w:rsidRDefault="007C6D18" w:rsidP="007C6D18">
          <w:r>
            <w:t>Table des matières</w:t>
          </w:r>
        </w:p>
        <w:p w:rsidR="001F40E2" w:rsidRDefault="007C6D1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0871949" w:history="1">
            <w:r w:rsidR="001F40E2" w:rsidRPr="000D6B92">
              <w:rPr>
                <w:rStyle w:val="Lienhypertexte"/>
                <w:noProof/>
              </w:rPr>
              <w:t>Introduction</w:t>
            </w:r>
            <w:r w:rsidR="001F40E2">
              <w:rPr>
                <w:noProof/>
                <w:webHidden/>
              </w:rPr>
              <w:tab/>
            </w:r>
            <w:r w:rsidR="001F40E2">
              <w:rPr>
                <w:noProof/>
                <w:webHidden/>
              </w:rPr>
              <w:fldChar w:fldCharType="begin"/>
            </w:r>
            <w:r w:rsidR="001F40E2">
              <w:rPr>
                <w:noProof/>
                <w:webHidden/>
              </w:rPr>
              <w:instrText xml:space="preserve"> PAGEREF _Toc470871949 \h </w:instrText>
            </w:r>
            <w:r w:rsidR="001F40E2">
              <w:rPr>
                <w:noProof/>
                <w:webHidden/>
              </w:rPr>
            </w:r>
            <w:r w:rsidR="001F40E2">
              <w:rPr>
                <w:noProof/>
                <w:webHidden/>
              </w:rPr>
              <w:fldChar w:fldCharType="separate"/>
            </w:r>
            <w:r w:rsidR="000372CE">
              <w:rPr>
                <w:noProof/>
                <w:webHidden/>
              </w:rPr>
              <w:t>3</w:t>
            </w:r>
            <w:r w:rsidR="001F40E2">
              <w:rPr>
                <w:noProof/>
                <w:webHidden/>
              </w:rPr>
              <w:fldChar w:fldCharType="end"/>
            </w:r>
          </w:hyperlink>
        </w:p>
        <w:p w:rsidR="001F40E2" w:rsidRDefault="003E10A6">
          <w:pPr>
            <w:pStyle w:val="TM2"/>
            <w:tabs>
              <w:tab w:val="right" w:leader="dot" w:pos="9062"/>
            </w:tabs>
            <w:rPr>
              <w:rFonts w:eastAsiaTheme="minorEastAsia"/>
              <w:noProof/>
              <w:lang w:eastAsia="fr-FR"/>
            </w:rPr>
          </w:pPr>
          <w:hyperlink w:anchor="_Toc470871950" w:history="1">
            <w:r w:rsidR="001F40E2" w:rsidRPr="000D6B92">
              <w:rPr>
                <w:rStyle w:val="Lienhypertexte"/>
                <w:noProof/>
              </w:rPr>
              <w:t>Organisation</w:t>
            </w:r>
            <w:r w:rsidR="001F40E2">
              <w:rPr>
                <w:noProof/>
                <w:webHidden/>
              </w:rPr>
              <w:tab/>
            </w:r>
            <w:r w:rsidR="001F40E2">
              <w:rPr>
                <w:noProof/>
                <w:webHidden/>
              </w:rPr>
              <w:fldChar w:fldCharType="begin"/>
            </w:r>
            <w:r w:rsidR="001F40E2">
              <w:rPr>
                <w:noProof/>
                <w:webHidden/>
              </w:rPr>
              <w:instrText xml:space="preserve"> PAGEREF _Toc470871950 \h </w:instrText>
            </w:r>
            <w:r w:rsidR="001F40E2">
              <w:rPr>
                <w:noProof/>
                <w:webHidden/>
              </w:rPr>
            </w:r>
            <w:r w:rsidR="001F40E2">
              <w:rPr>
                <w:noProof/>
                <w:webHidden/>
              </w:rPr>
              <w:fldChar w:fldCharType="separate"/>
            </w:r>
            <w:r w:rsidR="000372CE">
              <w:rPr>
                <w:noProof/>
                <w:webHidden/>
              </w:rPr>
              <w:t>3</w:t>
            </w:r>
            <w:r w:rsidR="001F40E2">
              <w:rPr>
                <w:noProof/>
                <w:webHidden/>
              </w:rPr>
              <w:fldChar w:fldCharType="end"/>
            </w:r>
          </w:hyperlink>
        </w:p>
        <w:p w:rsidR="001F40E2" w:rsidRDefault="003E10A6">
          <w:pPr>
            <w:pStyle w:val="TM1"/>
            <w:tabs>
              <w:tab w:val="right" w:leader="dot" w:pos="9062"/>
            </w:tabs>
            <w:rPr>
              <w:rFonts w:eastAsiaTheme="minorEastAsia"/>
              <w:noProof/>
              <w:lang w:eastAsia="fr-FR"/>
            </w:rPr>
          </w:pPr>
          <w:hyperlink w:anchor="_Toc470871951" w:history="1">
            <w:r w:rsidR="001F40E2" w:rsidRPr="000D6B92">
              <w:rPr>
                <w:rStyle w:val="Lienhypertexte"/>
                <w:noProof/>
              </w:rPr>
              <w:t>Description des classes</w:t>
            </w:r>
            <w:r w:rsidR="001F40E2">
              <w:rPr>
                <w:noProof/>
                <w:webHidden/>
              </w:rPr>
              <w:tab/>
            </w:r>
            <w:r w:rsidR="001F40E2">
              <w:rPr>
                <w:noProof/>
                <w:webHidden/>
              </w:rPr>
              <w:fldChar w:fldCharType="begin"/>
            </w:r>
            <w:r w:rsidR="001F40E2">
              <w:rPr>
                <w:noProof/>
                <w:webHidden/>
              </w:rPr>
              <w:instrText xml:space="preserve"> PAGEREF _Toc470871951 \h </w:instrText>
            </w:r>
            <w:r w:rsidR="001F40E2">
              <w:rPr>
                <w:noProof/>
                <w:webHidden/>
              </w:rPr>
            </w:r>
            <w:r w:rsidR="001F40E2">
              <w:rPr>
                <w:noProof/>
                <w:webHidden/>
              </w:rPr>
              <w:fldChar w:fldCharType="separate"/>
            </w:r>
            <w:r w:rsidR="000372CE">
              <w:rPr>
                <w:noProof/>
                <w:webHidden/>
              </w:rPr>
              <w:t>4</w:t>
            </w:r>
            <w:r w:rsidR="001F40E2">
              <w:rPr>
                <w:noProof/>
                <w:webHidden/>
              </w:rPr>
              <w:fldChar w:fldCharType="end"/>
            </w:r>
          </w:hyperlink>
        </w:p>
        <w:p w:rsidR="001F40E2" w:rsidRDefault="003E10A6">
          <w:pPr>
            <w:pStyle w:val="TM2"/>
            <w:tabs>
              <w:tab w:val="right" w:leader="dot" w:pos="9062"/>
            </w:tabs>
            <w:rPr>
              <w:rFonts w:eastAsiaTheme="minorEastAsia"/>
              <w:noProof/>
              <w:lang w:eastAsia="fr-FR"/>
            </w:rPr>
          </w:pPr>
          <w:hyperlink w:anchor="_Toc470871952" w:history="1">
            <w:r w:rsidR="001F40E2" w:rsidRPr="000D6B92">
              <w:rPr>
                <w:rStyle w:val="Lienhypertexte"/>
                <w:noProof/>
              </w:rPr>
              <w:t>MyAlgorithm</w:t>
            </w:r>
            <w:r w:rsidR="001F40E2">
              <w:rPr>
                <w:noProof/>
                <w:webHidden/>
              </w:rPr>
              <w:tab/>
            </w:r>
            <w:r w:rsidR="001F40E2">
              <w:rPr>
                <w:noProof/>
                <w:webHidden/>
              </w:rPr>
              <w:fldChar w:fldCharType="begin"/>
            </w:r>
            <w:r w:rsidR="001F40E2">
              <w:rPr>
                <w:noProof/>
                <w:webHidden/>
              </w:rPr>
              <w:instrText xml:space="preserve"> PAGEREF _Toc470871952 \h </w:instrText>
            </w:r>
            <w:r w:rsidR="001F40E2">
              <w:rPr>
                <w:noProof/>
                <w:webHidden/>
              </w:rPr>
            </w:r>
            <w:r w:rsidR="001F40E2">
              <w:rPr>
                <w:noProof/>
                <w:webHidden/>
              </w:rPr>
              <w:fldChar w:fldCharType="separate"/>
            </w:r>
            <w:r w:rsidR="000372CE">
              <w:rPr>
                <w:noProof/>
                <w:webHidden/>
              </w:rPr>
              <w:t>4</w:t>
            </w:r>
            <w:r w:rsidR="001F40E2">
              <w:rPr>
                <w:noProof/>
                <w:webHidden/>
              </w:rPr>
              <w:fldChar w:fldCharType="end"/>
            </w:r>
          </w:hyperlink>
        </w:p>
        <w:p w:rsidR="001F40E2" w:rsidRDefault="003E10A6">
          <w:pPr>
            <w:pStyle w:val="TM2"/>
            <w:tabs>
              <w:tab w:val="right" w:leader="dot" w:pos="9062"/>
            </w:tabs>
            <w:rPr>
              <w:rFonts w:eastAsiaTheme="minorEastAsia"/>
              <w:noProof/>
              <w:lang w:eastAsia="fr-FR"/>
            </w:rPr>
          </w:pPr>
          <w:hyperlink w:anchor="_Toc470871953" w:history="1">
            <w:r w:rsidR="001F40E2" w:rsidRPr="000D6B92">
              <w:rPr>
                <w:rStyle w:val="Lienhypertexte"/>
                <w:noProof/>
              </w:rPr>
              <w:t>Problem</w:t>
            </w:r>
            <w:r w:rsidR="001F40E2">
              <w:rPr>
                <w:noProof/>
                <w:webHidden/>
              </w:rPr>
              <w:tab/>
            </w:r>
            <w:r w:rsidR="001F40E2">
              <w:rPr>
                <w:noProof/>
                <w:webHidden/>
              </w:rPr>
              <w:fldChar w:fldCharType="begin"/>
            </w:r>
            <w:r w:rsidR="001F40E2">
              <w:rPr>
                <w:noProof/>
                <w:webHidden/>
              </w:rPr>
              <w:instrText xml:space="preserve"> PAGEREF _Toc470871953 \h </w:instrText>
            </w:r>
            <w:r w:rsidR="001F40E2">
              <w:rPr>
                <w:noProof/>
                <w:webHidden/>
              </w:rPr>
            </w:r>
            <w:r w:rsidR="001F40E2">
              <w:rPr>
                <w:noProof/>
                <w:webHidden/>
              </w:rPr>
              <w:fldChar w:fldCharType="separate"/>
            </w:r>
            <w:r w:rsidR="000372CE">
              <w:rPr>
                <w:noProof/>
                <w:webHidden/>
              </w:rPr>
              <w:t>4</w:t>
            </w:r>
            <w:r w:rsidR="001F40E2">
              <w:rPr>
                <w:noProof/>
                <w:webHidden/>
              </w:rPr>
              <w:fldChar w:fldCharType="end"/>
            </w:r>
          </w:hyperlink>
        </w:p>
        <w:p w:rsidR="001F40E2" w:rsidRDefault="003E10A6">
          <w:pPr>
            <w:pStyle w:val="TM2"/>
            <w:tabs>
              <w:tab w:val="right" w:leader="dot" w:pos="9062"/>
            </w:tabs>
            <w:rPr>
              <w:rFonts w:eastAsiaTheme="minorEastAsia"/>
              <w:noProof/>
              <w:lang w:eastAsia="fr-FR"/>
            </w:rPr>
          </w:pPr>
          <w:hyperlink w:anchor="_Toc470871954" w:history="1">
            <w:r w:rsidR="001F40E2" w:rsidRPr="000D6B92">
              <w:rPr>
                <w:rStyle w:val="Lienhypertexte"/>
                <w:noProof/>
              </w:rPr>
              <w:t>SetUpParams</w:t>
            </w:r>
            <w:r w:rsidR="001F40E2">
              <w:rPr>
                <w:noProof/>
                <w:webHidden/>
              </w:rPr>
              <w:tab/>
            </w:r>
            <w:r w:rsidR="001F40E2">
              <w:rPr>
                <w:noProof/>
                <w:webHidden/>
              </w:rPr>
              <w:fldChar w:fldCharType="begin"/>
            </w:r>
            <w:r w:rsidR="001F40E2">
              <w:rPr>
                <w:noProof/>
                <w:webHidden/>
              </w:rPr>
              <w:instrText xml:space="preserve"> PAGEREF _Toc470871954 \h </w:instrText>
            </w:r>
            <w:r w:rsidR="001F40E2">
              <w:rPr>
                <w:noProof/>
                <w:webHidden/>
              </w:rPr>
            </w:r>
            <w:r w:rsidR="001F40E2">
              <w:rPr>
                <w:noProof/>
                <w:webHidden/>
              </w:rPr>
              <w:fldChar w:fldCharType="separate"/>
            </w:r>
            <w:r w:rsidR="000372CE">
              <w:rPr>
                <w:noProof/>
                <w:webHidden/>
              </w:rPr>
              <w:t>4</w:t>
            </w:r>
            <w:r w:rsidR="001F40E2">
              <w:rPr>
                <w:noProof/>
                <w:webHidden/>
              </w:rPr>
              <w:fldChar w:fldCharType="end"/>
            </w:r>
          </w:hyperlink>
        </w:p>
        <w:p w:rsidR="001F40E2" w:rsidRDefault="003E10A6">
          <w:pPr>
            <w:pStyle w:val="TM2"/>
            <w:tabs>
              <w:tab w:val="right" w:leader="dot" w:pos="9062"/>
            </w:tabs>
            <w:rPr>
              <w:rFonts w:eastAsiaTheme="minorEastAsia"/>
              <w:noProof/>
              <w:lang w:eastAsia="fr-FR"/>
            </w:rPr>
          </w:pPr>
          <w:hyperlink w:anchor="_Toc470871955" w:history="1">
            <w:r w:rsidR="001F40E2" w:rsidRPr="000D6B92">
              <w:rPr>
                <w:rStyle w:val="Lienhypertexte"/>
                <w:noProof/>
              </w:rPr>
              <w:t>Solution</w:t>
            </w:r>
            <w:r w:rsidR="001F40E2">
              <w:rPr>
                <w:noProof/>
                <w:webHidden/>
              </w:rPr>
              <w:tab/>
            </w:r>
            <w:r w:rsidR="001F40E2">
              <w:rPr>
                <w:noProof/>
                <w:webHidden/>
              </w:rPr>
              <w:fldChar w:fldCharType="begin"/>
            </w:r>
            <w:r w:rsidR="001F40E2">
              <w:rPr>
                <w:noProof/>
                <w:webHidden/>
              </w:rPr>
              <w:instrText xml:space="preserve"> PAGEREF _Toc470871955 \h </w:instrText>
            </w:r>
            <w:r w:rsidR="001F40E2">
              <w:rPr>
                <w:noProof/>
                <w:webHidden/>
              </w:rPr>
            </w:r>
            <w:r w:rsidR="001F40E2">
              <w:rPr>
                <w:noProof/>
                <w:webHidden/>
              </w:rPr>
              <w:fldChar w:fldCharType="separate"/>
            </w:r>
            <w:r w:rsidR="000372CE">
              <w:rPr>
                <w:noProof/>
                <w:webHidden/>
              </w:rPr>
              <w:t>4</w:t>
            </w:r>
            <w:r w:rsidR="001F40E2">
              <w:rPr>
                <w:noProof/>
                <w:webHidden/>
              </w:rPr>
              <w:fldChar w:fldCharType="end"/>
            </w:r>
          </w:hyperlink>
        </w:p>
        <w:p w:rsidR="001F40E2" w:rsidRDefault="003E10A6">
          <w:pPr>
            <w:pStyle w:val="TM1"/>
            <w:tabs>
              <w:tab w:val="right" w:leader="dot" w:pos="9062"/>
            </w:tabs>
            <w:rPr>
              <w:rFonts w:eastAsiaTheme="minorEastAsia"/>
              <w:noProof/>
              <w:lang w:eastAsia="fr-FR"/>
            </w:rPr>
          </w:pPr>
          <w:hyperlink w:anchor="_Toc470871956" w:history="1">
            <w:r w:rsidR="001F40E2" w:rsidRPr="000D6B92">
              <w:rPr>
                <w:rStyle w:val="Lienhypertexte"/>
                <w:noProof/>
              </w:rPr>
              <w:t>Les fonctions</w:t>
            </w:r>
            <w:r w:rsidR="001F40E2">
              <w:rPr>
                <w:noProof/>
                <w:webHidden/>
              </w:rPr>
              <w:tab/>
            </w:r>
            <w:r w:rsidR="001F40E2">
              <w:rPr>
                <w:noProof/>
                <w:webHidden/>
              </w:rPr>
              <w:fldChar w:fldCharType="begin"/>
            </w:r>
            <w:r w:rsidR="001F40E2">
              <w:rPr>
                <w:noProof/>
                <w:webHidden/>
              </w:rPr>
              <w:instrText xml:space="preserve"> PAGEREF _Toc470871956 \h </w:instrText>
            </w:r>
            <w:r w:rsidR="001F40E2">
              <w:rPr>
                <w:noProof/>
                <w:webHidden/>
              </w:rPr>
            </w:r>
            <w:r w:rsidR="001F40E2">
              <w:rPr>
                <w:noProof/>
                <w:webHidden/>
              </w:rPr>
              <w:fldChar w:fldCharType="separate"/>
            </w:r>
            <w:r w:rsidR="000372CE">
              <w:rPr>
                <w:noProof/>
                <w:webHidden/>
              </w:rPr>
              <w:t>5</w:t>
            </w:r>
            <w:r w:rsidR="001F40E2">
              <w:rPr>
                <w:noProof/>
                <w:webHidden/>
              </w:rPr>
              <w:fldChar w:fldCharType="end"/>
            </w:r>
          </w:hyperlink>
        </w:p>
        <w:p w:rsidR="001F40E2" w:rsidRDefault="003E10A6">
          <w:pPr>
            <w:pStyle w:val="TM1"/>
            <w:tabs>
              <w:tab w:val="right" w:leader="dot" w:pos="9062"/>
            </w:tabs>
            <w:rPr>
              <w:rFonts w:eastAsiaTheme="minorEastAsia"/>
              <w:noProof/>
              <w:lang w:eastAsia="fr-FR"/>
            </w:rPr>
          </w:pPr>
          <w:hyperlink w:anchor="_Toc470871957" w:history="1">
            <w:r w:rsidR="001F40E2" w:rsidRPr="000D6B92">
              <w:rPr>
                <w:rStyle w:val="Lienhypertexte"/>
                <w:noProof/>
              </w:rPr>
              <w:t>Problèmes rencontrés</w:t>
            </w:r>
            <w:r w:rsidR="001F40E2">
              <w:rPr>
                <w:noProof/>
                <w:webHidden/>
              </w:rPr>
              <w:tab/>
            </w:r>
            <w:r w:rsidR="001F40E2">
              <w:rPr>
                <w:noProof/>
                <w:webHidden/>
              </w:rPr>
              <w:fldChar w:fldCharType="begin"/>
            </w:r>
            <w:r w:rsidR="001F40E2">
              <w:rPr>
                <w:noProof/>
                <w:webHidden/>
              </w:rPr>
              <w:instrText xml:space="preserve"> PAGEREF _Toc470871957 \h </w:instrText>
            </w:r>
            <w:r w:rsidR="001F40E2">
              <w:rPr>
                <w:noProof/>
                <w:webHidden/>
              </w:rPr>
            </w:r>
            <w:r w:rsidR="001F40E2">
              <w:rPr>
                <w:noProof/>
                <w:webHidden/>
              </w:rPr>
              <w:fldChar w:fldCharType="separate"/>
            </w:r>
            <w:r w:rsidR="000372CE">
              <w:rPr>
                <w:noProof/>
                <w:webHidden/>
              </w:rPr>
              <w:t>5</w:t>
            </w:r>
            <w:r w:rsidR="001F40E2">
              <w:rPr>
                <w:noProof/>
                <w:webHidden/>
              </w:rPr>
              <w:fldChar w:fldCharType="end"/>
            </w:r>
          </w:hyperlink>
        </w:p>
        <w:p w:rsidR="001F40E2" w:rsidRDefault="003E10A6">
          <w:pPr>
            <w:pStyle w:val="TM1"/>
            <w:tabs>
              <w:tab w:val="right" w:leader="dot" w:pos="9062"/>
            </w:tabs>
            <w:rPr>
              <w:rFonts w:eastAsiaTheme="minorEastAsia"/>
              <w:noProof/>
              <w:lang w:eastAsia="fr-FR"/>
            </w:rPr>
          </w:pPr>
          <w:hyperlink w:anchor="_Toc470871958" w:history="1">
            <w:r w:rsidR="001F40E2" w:rsidRPr="000D6B92">
              <w:rPr>
                <w:rStyle w:val="Lienhypertexte"/>
                <w:noProof/>
              </w:rPr>
              <w:t>Démonstration</w:t>
            </w:r>
            <w:r w:rsidR="001F40E2">
              <w:rPr>
                <w:noProof/>
                <w:webHidden/>
              </w:rPr>
              <w:tab/>
            </w:r>
            <w:r w:rsidR="001F40E2">
              <w:rPr>
                <w:noProof/>
                <w:webHidden/>
              </w:rPr>
              <w:fldChar w:fldCharType="begin"/>
            </w:r>
            <w:r w:rsidR="001F40E2">
              <w:rPr>
                <w:noProof/>
                <w:webHidden/>
              </w:rPr>
              <w:instrText xml:space="preserve"> PAGEREF _Toc470871958 \h </w:instrText>
            </w:r>
            <w:r w:rsidR="001F40E2">
              <w:rPr>
                <w:noProof/>
                <w:webHidden/>
              </w:rPr>
            </w:r>
            <w:r w:rsidR="001F40E2">
              <w:rPr>
                <w:noProof/>
                <w:webHidden/>
              </w:rPr>
              <w:fldChar w:fldCharType="separate"/>
            </w:r>
            <w:r w:rsidR="000372CE">
              <w:rPr>
                <w:noProof/>
                <w:webHidden/>
              </w:rPr>
              <w:t>6</w:t>
            </w:r>
            <w:r w:rsidR="001F40E2">
              <w:rPr>
                <w:noProof/>
                <w:webHidden/>
              </w:rPr>
              <w:fldChar w:fldCharType="end"/>
            </w:r>
          </w:hyperlink>
        </w:p>
        <w:p w:rsidR="001F40E2" w:rsidRDefault="003E10A6">
          <w:pPr>
            <w:pStyle w:val="TM1"/>
            <w:tabs>
              <w:tab w:val="right" w:leader="dot" w:pos="9062"/>
            </w:tabs>
            <w:rPr>
              <w:rFonts w:eastAsiaTheme="minorEastAsia"/>
              <w:noProof/>
              <w:lang w:eastAsia="fr-FR"/>
            </w:rPr>
          </w:pPr>
          <w:hyperlink w:anchor="_Toc470871959" w:history="1">
            <w:r w:rsidR="001F40E2" w:rsidRPr="000D6B92">
              <w:rPr>
                <w:rStyle w:val="Lienhypertexte"/>
                <w:noProof/>
              </w:rPr>
              <w:t>Conclusions</w:t>
            </w:r>
            <w:r w:rsidR="001F40E2">
              <w:rPr>
                <w:noProof/>
                <w:webHidden/>
              </w:rPr>
              <w:tab/>
            </w:r>
            <w:r w:rsidR="001F40E2">
              <w:rPr>
                <w:noProof/>
                <w:webHidden/>
              </w:rPr>
              <w:fldChar w:fldCharType="begin"/>
            </w:r>
            <w:r w:rsidR="001F40E2">
              <w:rPr>
                <w:noProof/>
                <w:webHidden/>
              </w:rPr>
              <w:instrText xml:space="preserve"> PAGEREF _Toc470871959 \h </w:instrText>
            </w:r>
            <w:r w:rsidR="001F40E2">
              <w:rPr>
                <w:noProof/>
                <w:webHidden/>
              </w:rPr>
            </w:r>
            <w:r w:rsidR="001F40E2">
              <w:rPr>
                <w:noProof/>
                <w:webHidden/>
              </w:rPr>
              <w:fldChar w:fldCharType="separate"/>
            </w:r>
            <w:r w:rsidR="000372CE">
              <w:rPr>
                <w:noProof/>
                <w:webHidden/>
              </w:rPr>
              <w:t>7</w:t>
            </w:r>
            <w:r w:rsidR="001F40E2">
              <w:rPr>
                <w:noProof/>
                <w:webHidden/>
              </w:rPr>
              <w:fldChar w:fldCharType="end"/>
            </w:r>
          </w:hyperlink>
        </w:p>
        <w:p w:rsidR="007C6D18" w:rsidRDefault="007C6D18">
          <w:r>
            <w:rPr>
              <w:b/>
              <w:bCs/>
            </w:rPr>
            <w:fldChar w:fldCharType="end"/>
          </w:r>
        </w:p>
      </w:sdtContent>
    </w:sdt>
    <w:p w:rsidR="00852F18" w:rsidRDefault="00852F18"/>
    <w:p w:rsidR="007C6D18" w:rsidRDefault="007C6D18">
      <w:pPr>
        <w:rPr>
          <w:rFonts w:asciiTheme="majorHAnsi" w:eastAsiaTheme="majorEastAsia" w:hAnsiTheme="majorHAnsi" w:cstheme="majorBidi"/>
          <w:b/>
          <w:sz w:val="40"/>
          <w:szCs w:val="32"/>
        </w:rPr>
      </w:pPr>
      <w:r>
        <w:br w:type="page"/>
      </w:r>
    </w:p>
    <w:p w:rsidR="00756F51" w:rsidRDefault="00A01D79" w:rsidP="001A201A">
      <w:pPr>
        <w:pStyle w:val="Titre1"/>
      </w:pPr>
      <w:bookmarkStart w:id="0" w:name="_Toc470871949"/>
      <w:r>
        <w:lastRenderedPageBreak/>
        <w:t>Introduction</w:t>
      </w:r>
      <w:bookmarkEnd w:id="0"/>
    </w:p>
    <w:p w:rsidR="001A201A" w:rsidRDefault="008A0589" w:rsidP="0051333E">
      <w:pPr>
        <w:jc w:val="both"/>
      </w:pPr>
      <w:r>
        <w:t>L’algorithme ABC (</w:t>
      </w:r>
      <w:proofErr w:type="spellStart"/>
      <w:r w:rsidR="00720B72" w:rsidRPr="007C6D18">
        <w:t>Artificial</w:t>
      </w:r>
      <w:proofErr w:type="spellEnd"/>
      <w:r w:rsidR="00720B72" w:rsidRPr="007C6D18">
        <w:t xml:space="preserve"> Bee </w:t>
      </w:r>
      <w:proofErr w:type="spellStart"/>
      <w:r w:rsidR="00720B72" w:rsidRPr="007C6D18">
        <w:t>Colony</w:t>
      </w:r>
      <w:proofErr w:type="spellEnd"/>
      <w:r>
        <w:t>) est une technique d’</w:t>
      </w:r>
      <w:r w:rsidR="00607363">
        <w:t>o</w:t>
      </w:r>
      <w:r w:rsidR="00720B72">
        <w:t xml:space="preserve">ptimisation </w:t>
      </w:r>
      <w:r>
        <w:t>qui simule le comportement d’</w:t>
      </w:r>
      <w:r w:rsidR="00720B72">
        <w:t>une colonie d’abeille</w:t>
      </w:r>
      <w:r>
        <w:t xml:space="preserve"> pour résoudre différents problèmes</w:t>
      </w:r>
      <w:r w:rsidR="00720B72">
        <w:t>.</w:t>
      </w:r>
    </w:p>
    <w:p w:rsidR="008A0589" w:rsidRDefault="008A0589" w:rsidP="0051333E">
      <w:pPr>
        <w:jc w:val="both"/>
      </w:pPr>
      <w:r>
        <w:t>Il y a 3 types d’abeilles : les employées, les spectatrices et les éclaireuses.</w:t>
      </w:r>
    </w:p>
    <w:p w:rsidR="008A0589" w:rsidRDefault="008A0589" w:rsidP="0051333E">
      <w:pPr>
        <w:jc w:val="both"/>
      </w:pPr>
      <w:r>
        <w:t xml:space="preserve">Les employées </w:t>
      </w:r>
      <w:r w:rsidR="0051333E">
        <w:t>cherchent de la nourriture dans les alentours de la source de nourriture qu’elles ont en mémoire et partagent ces informations avec les spectatrices.</w:t>
      </w:r>
    </w:p>
    <w:p w:rsidR="0051333E" w:rsidRDefault="0051333E" w:rsidP="0051333E">
      <w:pPr>
        <w:jc w:val="both"/>
      </w:pPr>
      <w:r>
        <w:t>Les spectatrices essayent ensuite de choisir les meilleures sources parmi celles que les employées leur ont transmises.</w:t>
      </w:r>
    </w:p>
    <w:p w:rsidR="0051333E" w:rsidRDefault="0051333E" w:rsidP="0051333E">
      <w:pPr>
        <w:jc w:val="both"/>
      </w:pPr>
      <w:r>
        <w:t xml:space="preserve">Les éclaireuses sont d’anciennes employées dont la source a été </w:t>
      </w:r>
      <w:proofErr w:type="gramStart"/>
      <w:r>
        <w:t>abandonné</w:t>
      </w:r>
      <w:proofErr w:type="gramEnd"/>
      <w:r>
        <w:t xml:space="preserve"> et qui en cherche donc une nouvelle.</w:t>
      </w:r>
    </w:p>
    <w:p w:rsidR="008A0589" w:rsidRDefault="008A0589" w:rsidP="001A201A"/>
    <w:p w:rsidR="009B258D" w:rsidRDefault="009B258D" w:rsidP="009B258D">
      <w:pPr>
        <w:pStyle w:val="Titre2"/>
      </w:pPr>
      <w:bookmarkStart w:id="1" w:name="_Toc470871950"/>
      <w:r>
        <w:t>Organisation</w:t>
      </w:r>
      <w:bookmarkEnd w:id="1"/>
    </w:p>
    <w:tbl>
      <w:tblPr>
        <w:tblStyle w:val="Grilledutableau"/>
        <w:tblW w:w="0" w:type="auto"/>
        <w:tblLook w:val="04A0" w:firstRow="1" w:lastRow="0" w:firstColumn="1" w:lastColumn="0" w:noHBand="0" w:noVBand="1"/>
      </w:tblPr>
      <w:tblGrid>
        <w:gridCol w:w="874"/>
        <w:gridCol w:w="960"/>
        <w:gridCol w:w="3614"/>
        <w:gridCol w:w="3614"/>
      </w:tblGrid>
      <w:tr w:rsidR="00F714FD" w:rsidTr="00F714FD">
        <w:tc>
          <w:tcPr>
            <w:tcW w:w="874" w:type="dxa"/>
          </w:tcPr>
          <w:p w:rsidR="00F714FD" w:rsidRDefault="00F714FD" w:rsidP="00F714FD">
            <w:r>
              <w:t>D</w:t>
            </w:r>
            <w:r w:rsidRPr="00F714FD">
              <w:t>ébut</w:t>
            </w:r>
          </w:p>
        </w:tc>
        <w:tc>
          <w:tcPr>
            <w:tcW w:w="960" w:type="dxa"/>
          </w:tcPr>
          <w:p w:rsidR="00F714FD" w:rsidRDefault="00F714FD" w:rsidP="00F714FD">
            <w:r>
              <w:t>Fin</w:t>
            </w:r>
          </w:p>
        </w:tc>
        <w:tc>
          <w:tcPr>
            <w:tcW w:w="3614" w:type="dxa"/>
          </w:tcPr>
          <w:p w:rsidR="00F714FD" w:rsidRDefault="00F714FD" w:rsidP="00F714FD">
            <w:r>
              <w:t>Intitulé</w:t>
            </w:r>
          </w:p>
        </w:tc>
        <w:tc>
          <w:tcPr>
            <w:tcW w:w="3614" w:type="dxa"/>
          </w:tcPr>
          <w:p w:rsidR="00F714FD" w:rsidRDefault="00F714FD" w:rsidP="00F714FD">
            <w:r>
              <w:t>Participants</w:t>
            </w:r>
          </w:p>
        </w:tc>
      </w:tr>
      <w:tr w:rsidR="00F714FD" w:rsidTr="00F714FD">
        <w:tc>
          <w:tcPr>
            <w:tcW w:w="874" w:type="dxa"/>
          </w:tcPr>
          <w:p w:rsidR="00F714FD" w:rsidRDefault="00F714FD" w:rsidP="00F714FD">
            <w:r w:rsidRPr="00F714FD">
              <w:t>18/10</w:t>
            </w:r>
          </w:p>
        </w:tc>
        <w:tc>
          <w:tcPr>
            <w:tcW w:w="960" w:type="dxa"/>
          </w:tcPr>
          <w:p w:rsidR="00F714FD" w:rsidRDefault="00F714FD" w:rsidP="00F714FD">
            <w:r w:rsidRPr="00F714FD">
              <w:t>13/11</w:t>
            </w:r>
          </w:p>
        </w:tc>
        <w:tc>
          <w:tcPr>
            <w:tcW w:w="3614" w:type="dxa"/>
          </w:tcPr>
          <w:p w:rsidR="00F714FD" w:rsidRDefault="00F714FD" w:rsidP="00F714FD">
            <w:r w:rsidRPr="00F714FD">
              <w:t>Prise d'informations</w:t>
            </w:r>
          </w:p>
        </w:tc>
        <w:tc>
          <w:tcPr>
            <w:tcW w:w="3614" w:type="dxa"/>
          </w:tcPr>
          <w:p w:rsidR="00F714FD" w:rsidRDefault="00F714FD" w:rsidP="00F714FD">
            <w:r>
              <w:t>Tous</w:t>
            </w:r>
          </w:p>
        </w:tc>
      </w:tr>
      <w:tr w:rsidR="00F714FD" w:rsidTr="00F714FD">
        <w:tc>
          <w:tcPr>
            <w:tcW w:w="874" w:type="dxa"/>
          </w:tcPr>
          <w:p w:rsidR="00F714FD" w:rsidRPr="00F714FD" w:rsidRDefault="00F714FD" w:rsidP="00F714FD">
            <w:r w:rsidRPr="00F714FD">
              <w:t>14/11</w:t>
            </w:r>
          </w:p>
        </w:tc>
        <w:tc>
          <w:tcPr>
            <w:tcW w:w="960" w:type="dxa"/>
          </w:tcPr>
          <w:p w:rsidR="00F714FD" w:rsidRPr="00F714FD" w:rsidRDefault="00F714FD" w:rsidP="00F714FD">
            <w:r w:rsidRPr="00F714FD">
              <w:t>14/11</w:t>
            </w:r>
          </w:p>
        </w:tc>
        <w:tc>
          <w:tcPr>
            <w:tcW w:w="3614" w:type="dxa"/>
          </w:tcPr>
          <w:p w:rsidR="00F714FD" w:rsidRPr="00F714FD" w:rsidRDefault="00F714FD" w:rsidP="00F714FD">
            <w:r w:rsidRPr="00F714FD">
              <w:t>Mise en place planning</w:t>
            </w:r>
          </w:p>
        </w:tc>
        <w:tc>
          <w:tcPr>
            <w:tcW w:w="3614" w:type="dxa"/>
          </w:tcPr>
          <w:p w:rsidR="00F714FD" w:rsidRDefault="00F714FD" w:rsidP="00F714FD">
            <w:r>
              <w:t>Tous</w:t>
            </w:r>
          </w:p>
        </w:tc>
      </w:tr>
      <w:tr w:rsidR="00F714FD" w:rsidTr="00F714FD">
        <w:tc>
          <w:tcPr>
            <w:tcW w:w="874" w:type="dxa"/>
          </w:tcPr>
          <w:p w:rsidR="00F714FD" w:rsidRPr="00F714FD" w:rsidRDefault="00F714FD" w:rsidP="00F714FD">
            <w:r w:rsidRPr="00F714FD">
              <w:t>14/11</w:t>
            </w:r>
          </w:p>
        </w:tc>
        <w:tc>
          <w:tcPr>
            <w:tcW w:w="960" w:type="dxa"/>
          </w:tcPr>
          <w:p w:rsidR="00F714FD" w:rsidRPr="00F714FD" w:rsidRDefault="00F714FD" w:rsidP="00F714FD">
            <w:r w:rsidRPr="00F714FD">
              <w:t>08/12</w:t>
            </w:r>
          </w:p>
        </w:tc>
        <w:tc>
          <w:tcPr>
            <w:tcW w:w="3614" w:type="dxa"/>
          </w:tcPr>
          <w:p w:rsidR="00F714FD" w:rsidRPr="00F714FD" w:rsidRDefault="00F714FD" w:rsidP="00F714FD">
            <w:r w:rsidRPr="00F714FD">
              <w:t>Développement des classes</w:t>
            </w:r>
          </w:p>
        </w:tc>
        <w:tc>
          <w:tcPr>
            <w:tcW w:w="3614" w:type="dxa"/>
          </w:tcPr>
          <w:p w:rsidR="00F714FD" w:rsidRDefault="00F714FD" w:rsidP="00F714FD"/>
        </w:tc>
      </w:tr>
      <w:tr w:rsidR="00F714FD" w:rsidTr="00F714FD">
        <w:tc>
          <w:tcPr>
            <w:tcW w:w="874" w:type="dxa"/>
          </w:tcPr>
          <w:p w:rsidR="00F714FD" w:rsidRPr="00F714FD" w:rsidRDefault="00F714FD" w:rsidP="00F714FD"/>
        </w:tc>
        <w:tc>
          <w:tcPr>
            <w:tcW w:w="960" w:type="dxa"/>
          </w:tcPr>
          <w:p w:rsidR="00F714FD" w:rsidRPr="00F714FD" w:rsidRDefault="00F714FD" w:rsidP="00F714FD">
            <w:r w:rsidRPr="00F714FD">
              <w:t>08/12</w:t>
            </w:r>
          </w:p>
        </w:tc>
        <w:tc>
          <w:tcPr>
            <w:tcW w:w="3614" w:type="dxa"/>
          </w:tcPr>
          <w:p w:rsidR="00F714FD" w:rsidRPr="00F714FD" w:rsidRDefault="00F714FD" w:rsidP="00F714FD">
            <w:proofErr w:type="spellStart"/>
            <w:r w:rsidRPr="00F714FD">
              <w:t>MyAlgorithm</w:t>
            </w:r>
            <w:proofErr w:type="spellEnd"/>
          </w:p>
        </w:tc>
        <w:tc>
          <w:tcPr>
            <w:tcW w:w="3614" w:type="dxa"/>
          </w:tcPr>
          <w:p w:rsidR="00F714FD" w:rsidRDefault="00F714FD" w:rsidP="00F714FD">
            <w:r w:rsidRPr="00F714FD">
              <w:t>Adrien + Julien</w:t>
            </w:r>
          </w:p>
        </w:tc>
      </w:tr>
      <w:tr w:rsidR="00F714FD" w:rsidTr="00F714FD">
        <w:tc>
          <w:tcPr>
            <w:tcW w:w="874" w:type="dxa"/>
          </w:tcPr>
          <w:p w:rsidR="00F714FD" w:rsidRPr="00F714FD" w:rsidRDefault="00F714FD" w:rsidP="00F714FD"/>
        </w:tc>
        <w:tc>
          <w:tcPr>
            <w:tcW w:w="960" w:type="dxa"/>
          </w:tcPr>
          <w:p w:rsidR="00F714FD" w:rsidRPr="00F714FD" w:rsidRDefault="00F714FD" w:rsidP="00F714FD">
            <w:r w:rsidRPr="00F714FD">
              <w:t>24/11</w:t>
            </w:r>
          </w:p>
        </w:tc>
        <w:tc>
          <w:tcPr>
            <w:tcW w:w="3614" w:type="dxa"/>
          </w:tcPr>
          <w:p w:rsidR="00F714FD" w:rsidRPr="00F714FD" w:rsidRDefault="00F714FD" w:rsidP="00F714FD">
            <w:r w:rsidRPr="00F714FD">
              <w:t>Solution</w:t>
            </w:r>
          </w:p>
        </w:tc>
        <w:tc>
          <w:tcPr>
            <w:tcW w:w="3614" w:type="dxa"/>
          </w:tcPr>
          <w:p w:rsidR="00F714FD" w:rsidRPr="00F714FD" w:rsidRDefault="00F714FD" w:rsidP="00F714FD">
            <w:r w:rsidRPr="00F714FD">
              <w:t>Daniel</w:t>
            </w:r>
          </w:p>
        </w:tc>
      </w:tr>
      <w:tr w:rsidR="00F714FD" w:rsidTr="00F714FD">
        <w:tc>
          <w:tcPr>
            <w:tcW w:w="874" w:type="dxa"/>
          </w:tcPr>
          <w:p w:rsidR="00F714FD" w:rsidRPr="00F714FD" w:rsidRDefault="00F714FD" w:rsidP="00F714FD"/>
        </w:tc>
        <w:tc>
          <w:tcPr>
            <w:tcW w:w="960" w:type="dxa"/>
          </w:tcPr>
          <w:p w:rsidR="00F714FD" w:rsidRPr="00F714FD" w:rsidRDefault="00F714FD" w:rsidP="00F714FD">
            <w:r w:rsidRPr="00F714FD">
              <w:t>24/11</w:t>
            </w:r>
          </w:p>
        </w:tc>
        <w:tc>
          <w:tcPr>
            <w:tcW w:w="3614" w:type="dxa"/>
          </w:tcPr>
          <w:p w:rsidR="00F714FD" w:rsidRPr="00F714FD" w:rsidRDefault="00F714FD" w:rsidP="00F714FD">
            <w:proofErr w:type="spellStart"/>
            <w:r w:rsidRPr="00F714FD">
              <w:t>SetParams</w:t>
            </w:r>
            <w:proofErr w:type="spellEnd"/>
            <w:r w:rsidRPr="00F714FD">
              <w:t xml:space="preserve">, </w:t>
            </w:r>
            <w:proofErr w:type="spellStart"/>
            <w:r w:rsidRPr="00F714FD">
              <w:t>Problem</w:t>
            </w:r>
            <w:proofErr w:type="spellEnd"/>
          </w:p>
        </w:tc>
        <w:tc>
          <w:tcPr>
            <w:tcW w:w="3614" w:type="dxa"/>
          </w:tcPr>
          <w:p w:rsidR="00F714FD" w:rsidRPr="00F714FD" w:rsidRDefault="00F714FD" w:rsidP="00F714FD">
            <w:r w:rsidRPr="00F714FD">
              <w:t>Julien</w:t>
            </w:r>
          </w:p>
        </w:tc>
      </w:tr>
      <w:tr w:rsidR="00F714FD" w:rsidTr="00F714FD">
        <w:tc>
          <w:tcPr>
            <w:tcW w:w="874" w:type="dxa"/>
          </w:tcPr>
          <w:p w:rsidR="00F714FD" w:rsidRPr="00F714FD" w:rsidRDefault="00F714FD" w:rsidP="00F714FD">
            <w:r w:rsidRPr="00F714FD">
              <w:t>24/11</w:t>
            </w:r>
          </w:p>
        </w:tc>
        <w:tc>
          <w:tcPr>
            <w:tcW w:w="960" w:type="dxa"/>
          </w:tcPr>
          <w:p w:rsidR="00F714FD" w:rsidRPr="00F714FD" w:rsidRDefault="00F714FD" w:rsidP="00F714FD">
            <w:r>
              <w:t>24</w:t>
            </w:r>
            <w:r w:rsidRPr="00F714FD">
              <w:t>/11</w:t>
            </w:r>
          </w:p>
        </w:tc>
        <w:tc>
          <w:tcPr>
            <w:tcW w:w="3614" w:type="dxa"/>
          </w:tcPr>
          <w:p w:rsidR="00F714FD" w:rsidRPr="00F714FD" w:rsidRDefault="00F714FD" w:rsidP="00F714FD">
            <w:r w:rsidRPr="00F714FD">
              <w:t>Interface graphique</w:t>
            </w:r>
          </w:p>
        </w:tc>
        <w:tc>
          <w:tcPr>
            <w:tcW w:w="3614" w:type="dxa"/>
          </w:tcPr>
          <w:p w:rsidR="00F714FD" w:rsidRPr="00F714FD" w:rsidRDefault="00F714FD" w:rsidP="00F714FD">
            <w:r w:rsidRPr="00F714FD">
              <w:t>Daniel</w:t>
            </w:r>
          </w:p>
        </w:tc>
      </w:tr>
      <w:tr w:rsidR="00F714FD" w:rsidTr="00F714FD">
        <w:tc>
          <w:tcPr>
            <w:tcW w:w="874" w:type="dxa"/>
          </w:tcPr>
          <w:p w:rsidR="00F714FD" w:rsidRPr="00F714FD" w:rsidRDefault="00F714FD" w:rsidP="00F714FD">
            <w:r w:rsidRPr="00F714FD">
              <w:t>08/12</w:t>
            </w:r>
          </w:p>
        </w:tc>
        <w:tc>
          <w:tcPr>
            <w:tcW w:w="960" w:type="dxa"/>
          </w:tcPr>
          <w:p w:rsidR="00F714FD" w:rsidRDefault="00F714FD" w:rsidP="00F714FD">
            <w:r w:rsidRPr="00F714FD">
              <w:t>15/12</w:t>
            </w:r>
          </w:p>
        </w:tc>
        <w:tc>
          <w:tcPr>
            <w:tcW w:w="3614" w:type="dxa"/>
          </w:tcPr>
          <w:p w:rsidR="00F714FD" w:rsidRPr="00F714FD" w:rsidRDefault="00F714FD" w:rsidP="00F714FD">
            <w:r w:rsidRPr="00F714FD">
              <w:t>Nettoyage de classe</w:t>
            </w:r>
            <w:r w:rsidR="0068472F">
              <w:t xml:space="preserve"> et Optimisation 1</w:t>
            </w:r>
          </w:p>
        </w:tc>
        <w:tc>
          <w:tcPr>
            <w:tcW w:w="3614" w:type="dxa"/>
          </w:tcPr>
          <w:p w:rsidR="00F714FD" w:rsidRPr="00F714FD" w:rsidRDefault="00F714FD" w:rsidP="00F714FD"/>
        </w:tc>
      </w:tr>
      <w:tr w:rsidR="00F714FD" w:rsidTr="00F714FD">
        <w:tc>
          <w:tcPr>
            <w:tcW w:w="874" w:type="dxa"/>
          </w:tcPr>
          <w:p w:rsidR="00F714FD" w:rsidRPr="00F714FD" w:rsidRDefault="00F714FD" w:rsidP="00F714FD"/>
        </w:tc>
        <w:tc>
          <w:tcPr>
            <w:tcW w:w="960" w:type="dxa"/>
          </w:tcPr>
          <w:p w:rsidR="00F714FD" w:rsidRPr="00F714FD" w:rsidRDefault="00D154F1" w:rsidP="00F714FD">
            <w:r>
              <w:t>15/12</w:t>
            </w:r>
          </w:p>
        </w:tc>
        <w:tc>
          <w:tcPr>
            <w:tcW w:w="3614" w:type="dxa"/>
          </w:tcPr>
          <w:p w:rsidR="00F714FD" w:rsidRPr="00F714FD" w:rsidRDefault="00F714FD" w:rsidP="00F714FD">
            <w:proofErr w:type="spellStart"/>
            <w:r w:rsidRPr="00F714FD">
              <w:t>MyAlgorithm</w:t>
            </w:r>
            <w:proofErr w:type="spellEnd"/>
          </w:p>
        </w:tc>
        <w:tc>
          <w:tcPr>
            <w:tcW w:w="3614" w:type="dxa"/>
          </w:tcPr>
          <w:p w:rsidR="00F714FD" w:rsidRPr="00F714FD" w:rsidRDefault="00F714FD" w:rsidP="00F714FD">
            <w:r w:rsidRPr="00F714FD">
              <w:t>Adrien</w:t>
            </w:r>
          </w:p>
        </w:tc>
      </w:tr>
      <w:tr w:rsidR="0068472F" w:rsidTr="00F714FD">
        <w:tc>
          <w:tcPr>
            <w:tcW w:w="874" w:type="dxa"/>
          </w:tcPr>
          <w:p w:rsidR="0068472F" w:rsidRPr="00F714FD" w:rsidRDefault="0068472F" w:rsidP="00F714FD">
            <w:r>
              <w:t>15/12</w:t>
            </w:r>
          </w:p>
        </w:tc>
        <w:tc>
          <w:tcPr>
            <w:tcW w:w="960" w:type="dxa"/>
          </w:tcPr>
          <w:p w:rsidR="0068472F" w:rsidRPr="00F714FD" w:rsidRDefault="0068472F" w:rsidP="00F714FD">
            <w:r>
              <w:t>28/12</w:t>
            </w:r>
          </w:p>
        </w:tc>
        <w:tc>
          <w:tcPr>
            <w:tcW w:w="3614" w:type="dxa"/>
          </w:tcPr>
          <w:p w:rsidR="0068472F" w:rsidRPr="00F714FD" w:rsidRDefault="0068472F" w:rsidP="00F714FD">
            <w:r w:rsidRPr="00F714FD">
              <w:t>Nettoyage de classe</w:t>
            </w:r>
            <w:r>
              <w:t xml:space="preserve"> et Optimisation 2</w:t>
            </w:r>
          </w:p>
        </w:tc>
        <w:tc>
          <w:tcPr>
            <w:tcW w:w="3614" w:type="dxa"/>
          </w:tcPr>
          <w:p w:rsidR="0068472F" w:rsidRPr="00F714FD" w:rsidRDefault="0068472F" w:rsidP="00F714FD"/>
        </w:tc>
      </w:tr>
      <w:tr w:rsidR="0068472F" w:rsidTr="00F714FD">
        <w:tc>
          <w:tcPr>
            <w:tcW w:w="874" w:type="dxa"/>
          </w:tcPr>
          <w:p w:rsidR="0068472F" w:rsidRDefault="0068472F" w:rsidP="00F714FD"/>
        </w:tc>
        <w:tc>
          <w:tcPr>
            <w:tcW w:w="960" w:type="dxa"/>
          </w:tcPr>
          <w:p w:rsidR="0068472F" w:rsidRDefault="00D154F1" w:rsidP="00F714FD">
            <w:r>
              <w:t>28/12</w:t>
            </w:r>
          </w:p>
        </w:tc>
        <w:tc>
          <w:tcPr>
            <w:tcW w:w="3614" w:type="dxa"/>
          </w:tcPr>
          <w:p w:rsidR="0068472F" w:rsidRPr="00F714FD" w:rsidRDefault="0068472F" w:rsidP="00F714FD">
            <w:proofErr w:type="spellStart"/>
            <w:r w:rsidRPr="00F714FD">
              <w:t>MyAlgorithm</w:t>
            </w:r>
            <w:proofErr w:type="spellEnd"/>
          </w:p>
        </w:tc>
        <w:tc>
          <w:tcPr>
            <w:tcW w:w="3614" w:type="dxa"/>
          </w:tcPr>
          <w:p w:rsidR="0068472F" w:rsidRPr="00F714FD" w:rsidRDefault="0068472F" w:rsidP="00F714FD">
            <w:r w:rsidRPr="00F714FD">
              <w:t>Adrien + Julien</w:t>
            </w:r>
          </w:p>
        </w:tc>
      </w:tr>
      <w:tr w:rsidR="00EB1368" w:rsidTr="00F714FD">
        <w:tc>
          <w:tcPr>
            <w:tcW w:w="874" w:type="dxa"/>
          </w:tcPr>
          <w:p w:rsidR="00EB1368" w:rsidRDefault="00EB1368" w:rsidP="00F714FD">
            <w:r>
              <w:t>22/12</w:t>
            </w:r>
          </w:p>
        </w:tc>
        <w:tc>
          <w:tcPr>
            <w:tcW w:w="960" w:type="dxa"/>
          </w:tcPr>
          <w:p w:rsidR="00EB1368" w:rsidRDefault="00EB1368" w:rsidP="00F714FD">
            <w:r>
              <w:t>30/12</w:t>
            </w:r>
          </w:p>
        </w:tc>
        <w:tc>
          <w:tcPr>
            <w:tcW w:w="3614" w:type="dxa"/>
          </w:tcPr>
          <w:p w:rsidR="00EB1368" w:rsidRPr="00F714FD" w:rsidRDefault="00EB1368" w:rsidP="00F714FD">
            <w:r>
              <w:t>Edition du rapport</w:t>
            </w:r>
          </w:p>
        </w:tc>
        <w:tc>
          <w:tcPr>
            <w:tcW w:w="3614" w:type="dxa"/>
          </w:tcPr>
          <w:p w:rsidR="00EB1368" w:rsidRPr="00F714FD" w:rsidRDefault="00EB1368" w:rsidP="00F714FD">
            <w:r>
              <w:t>Tous</w:t>
            </w:r>
          </w:p>
        </w:tc>
      </w:tr>
      <w:tr w:rsidR="0068472F" w:rsidTr="00F714FD">
        <w:tc>
          <w:tcPr>
            <w:tcW w:w="874" w:type="dxa"/>
          </w:tcPr>
          <w:p w:rsidR="0068472F" w:rsidRDefault="0068472F" w:rsidP="00F714FD">
            <w:r>
              <w:t>25/12</w:t>
            </w:r>
          </w:p>
        </w:tc>
        <w:tc>
          <w:tcPr>
            <w:tcW w:w="960" w:type="dxa"/>
          </w:tcPr>
          <w:p w:rsidR="0068472F" w:rsidRDefault="0068472F" w:rsidP="00F714FD">
            <w:r>
              <w:t>30/12</w:t>
            </w:r>
          </w:p>
        </w:tc>
        <w:tc>
          <w:tcPr>
            <w:tcW w:w="3614" w:type="dxa"/>
          </w:tcPr>
          <w:p w:rsidR="0068472F" w:rsidRPr="00F714FD" w:rsidRDefault="0068472F" w:rsidP="00F714FD">
            <w:r w:rsidRPr="00F714FD">
              <w:t>Interface graphique</w:t>
            </w:r>
            <w:r>
              <w:t xml:space="preserve"> 2 + Sortie Texte</w:t>
            </w:r>
          </w:p>
        </w:tc>
        <w:tc>
          <w:tcPr>
            <w:tcW w:w="3614" w:type="dxa"/>
          </w:tcPr>
          <w:p w:rsidR="0068472F" w:rsidRPr="00F714FD" w:rsidRDefault="0068472F" w:rsidP="00F714FD">
            <w:r w:rsidRPr="00F714FD">
              <w:t>Daniel</w:t>
            </w:r>
          </w:p>
        </w:tc>
      </w:tr>
      <w:tr w:rsidR="00AF2BF1" w:rsidTr="00F714FD">
        <w:tc>
          <w:tcPr>
            <w:tcW w:w="874" w:type="dxa"/>
          </w:tcPr>
          <w:p w:rsidR="00AF2BF1" w:rsidRDefault="007B7EC0" w:rsidP="00F714FD">
            <w:r>
              <w:t>30/12</w:t>
            </w:r>
          </w:p>
        </w:tc>
        <w:tc>
          <w:tcPr>
            <w:tcW w:w="960" w:type="dxa"/>
          </w:tcPr>
          <w:p w:rsidR="00AF2BF1" w:rsidRDefault="007B7EC0" w:rsidP="00F714FD">
            <w:r>
              <w:t>30/12</w:t>
            </w:r>
          </w:p>
        </w:tc>
        <w:tc>
          <w:tcPr>
            <w:tcW w:w="3614" w:type="dxa"/>
          </w:tcPr>
          <w:p w:rsidR="00AF2BF1" w:rsidRPr="00F714FD" w:rsidRDefault="007B7EC0" w:rsidP="00F714FD">
            <w:r>
              <w:t>Optimisation 3</w:t>
            </w:r>
          </w:p>
        </w:tc>
        <w:tc>
          <w:tcPr>
            <w:tcW w:w="3614" w:type="dxa"/>
          </w:tcPr>
          <w:p w:rsidR="00AF2BF1" w:rsidRPr="00F714FD" w:rsidRDefault="007B7EC0" w:rsidP="00F714FD">
            <w:r w:rsidRPr="00F714FD">
              <w:t>Julien</w:t>
            </w:r>
            <w:r w:rsidR="001D5FAD">
              <w:t xml:space="preserve"> + Adrien</w:t>
            </w:r>
          </w:p>
        </w:tc>
      </w:tr>
    </w:tbl>
    <w:p w:rsidR="004D14C3" w:rsidRDefault="004D14C3" w:rsidP="00F714FD"/>
    <w:p w:rsidR="00F714FD" w:rsidRPr="00F714FD" w:rsidRDefault="004D14C3" w:rsidP="00F714FD">
      <w:r>
        <w:br w:type="page"/>
      </w:r>
    </w:p>
    <w:p w:rsidR="001A201A" w:rsidRDefault="00A01D79" w:rsidP="001A201A">
      <w:pPr>
        <w:pStyle w:val="Titre1"/>
      </w:pPr>
      <w:bookmarkStart w:id="2" w:name="_Toc470871951"/>
      <w:r>
        <w:lastRenderedPageBreak/>
        <w:t>Description des classes</w:t>
      </w:r>
      <w:bookmarkEnd w:id="2"/>
    </w:p>
    <w:p w:rsidR="0051333E" w:rsidRPr="0051333E" w:rsidRDefault="0051333E" w:rsidP="0051333E">
      <w:pPr>
        <w:jc w:val="both"/>
      </w:pPr>
      <w:r>
        <w:t xml:space="preserve">Le projet est constitué des 4 classes principales imposées dans le </w:t>
      </w:r>
      <w:proofErr w:type="spellStart"/>
      <w:r>
        <w:t>template</w:t>
      </w:r>
      <w:proofErr w:type="spellEnd"/>
      <w:r>
        <w:t xml:space="preserve"> fournit, d’un fichier contenant l’implémentation des différents benchmarks et d’une interface graphique réalisé sous Visual Studio.</w:t>
      </w:r>
    </w:p>
    <w:p w:rsidR="001A201A" w:rsidRDefault="001A201A" w:rsidP="001A201A">
      <w:pPr>
        <w:pStyle w:val="Titre2"/>
      </w:pPr>
      <w:bookmarkStart w:id="3" w:name="_Toc470871952"/>
      <w:proofErr w:type="spellStart"/>
      <w:r w:rsidRPr="001A201A">
        <w:t>MyAlgorithm</w:t>
      </w:r>
      <w:bookmarkEnd w:id="3"/>
      <w:proofErr w:type="spellEnd"/>
    </w:p>
    <w:p w:rsidR="001A201A" w:rsidRDefault="00AF2BF1" w:rsidP="00E3483A">
      <w:pPr>
        <w:jc w:val="both"/>
      </w:pPr>
      <w:r>
        <w:t xml:space="preserve">C’est la classe principale dans laquelle s’exécute l’algorithme avec les paramètres fixés par les classes </w:t>
      </w:r>
      <w:proofErr w:type="spellStart"/>
      <w:r>
        <w:t>Problem</w:t>
      </w:r>
      <w:proofErr w:type="spellEnd"/>
      <w:r>
        <w:t xml:space="preserve"> et </w:t>
      </w:r>
      <w:proofErr w:type="spellStart"/>
      <w:r>
        <w:t>SetUpParams</w:t>
      </w:r>
      <w:proofErr w:type="spellEnd"/>
      <w:r>
        <w:t xml:space="preserve"> en utilisant la classe Solution.</w:t>
      </w:r>
    </w:p>
    <w:p w:rsidR="00AF2BF1" w:rsidRDefault="00AF2BF1" w:rsidP="00E3483A">
      <w:pPr>
        <w:jc w:val="both"/>
      </w:pPr>
      <w:r>
        <w:t>-</w:t>
      </w:r>
      <w:r w:rsidR="007B7EC0">
        <w:t xml:space="preserve"> </w:t>
      </w:r>
      <w:proofErr w:type="spellStart"/>
      <w:proofErr w:type="gramStart"/>
      <w:r w:rsidRPr="00161310">
        <w:rPr>
          <w:u w:val="single"/>
        </w:rPr>
        <w:t>evolution</w:t>
      </w:r>
      <w:proofErr w:type="spellEnd"/>
      <w:r w:rsidRPr="00161310">
        <w:rPr>
          <w:u w:val="single"/>
        </w:rPr>
        <w:t>(</w:t>
      </w:r>
      <w:proofErr w:type="gramEnd"/>
      <w:r w:rsidRPr="00161310">
        <w:rPr>
          <w:u w:val="single"/>
        </w:rPr>
        <w:t>)</w:t>
      </w:r>
      <w:r>
        <w:tab/>
        <w:t xml:space="preserve">: C’est la boucle principale, </w:t>
      </w:r>
      <w:proofErr w:type="spellStart"/>
      <w:r>
        <w:t>NbRun</w:t>
      </w:r>
      <w:proofErr w:type="spellEnd"/>
      <w:r>
        <w:t xml:space="preserve"> indépendants sont exécutés où on effectue </w:t>
      </w:r>
      <w:proofErr w:type="spellStart"/>
      <w:r>
        <w:t>NbEvolution</w:t>
      </w:r>
      <w:proofErr w:type="spellEnd"/>
      <w:r>
        <w:t xml:space="preserve"> fois : </w:t>
      </w:r>
      <w:proofErr w:type="spellStart"/>
      <w:r w:rsidRPr="00AF2BF1">
        <w:t>sendEmployedBees</w:t>
      </w:r>
      <w:proofErr w:type="spellEnd"/>
      <w:r w:rsidRPr="00AF2BF1">
        <w:t>()</w:t>
      </w:r>
      <w:r>
        <w:t xml:space="preserve">, </w:t>
      </w:r>
      <w:proofErr w:type="spellStart"/>
      <w:r w:rsidRPr="00AF2BF1">
        <w:t>SendOnLookerBees</w:t>
      </w:r>
      <w:proofErr w:type="spellEnd"/>
      <w:r w:rsidRPr="00AF2BF1">
        <w:t>(</w:t>
      </w:r>
      <w:r>
        <w:t xml:space="preserve">) et </w:t>
      </w:r>
      <w:proofErr w:type="spellStart"/>
      <w:r w:rsidRPr="00AF2BF1">
        <w:t>sendScoutBees</w:t>
      </w:r>
      <w:proofErr w:type="spellEnd"/>
      <w:r w:rsidRPr="00AF2BF1">
        <w:t>()</w:t>
      </w:r>
      <w:r>
        <w:t>.</w:t>
      </w:r>
    </w:p>
    <w:p w:rsidR="00AF2BF1" w:rsidRDefault="00AF2BF1" w:rsidP="00E3483A">
      <w:pPr>
        <w:jc w:val="both"/>
      </w:pPr>
      <w:r>
        <w:t>-</w:t>
      </w:r>
      <w:r w:rsidR="007B7EC0" w:rsidRPr="007B7EC0">
        <w:t xml:space="preserve"> </w:t>
      </w:r>
      <w:proofErr w:type="spellStart"/>
      <w:proofErr w:type="gramStart"/>
      <w:r w:rsidR="007B7EC0" w:rsidRPr="00161310">
        <w:rPr>
          <w:u w:val="single"/>
        </w:rPr>
        <w:t>initialize</w:t>
      </w:r>
      <w:proofErr w:type="spellEnd"/>
      <w:r w:rsidR="007B7EC0" w:rsidRPr="00161310">
        <w:rPr>
          <w:u w:val="single"/>
        </w:rPr>
        <w:t>(</w:t>
      </w:r>
      <w:proofErr w:type="gramEnd"/>
      <w:r w:rsidR="007B7EC0" w:rsidRPr="00161310">
        <w:rPr>
          <w:u w:val="single"/>
        </w:rPr>
        <w:t>)</w:t>
      </w:r>
      <w:r w:rsidR="007B7EC0">
        <w:tab/>
        <w:t xml:space="preserve">: Fait que les </w:t>
      </w:r>
      <w:proofErr w:type="spellStart"/>
      <w:r w:rsidR="007B7EC0">
        <w:t>NbRun</w:t>
      </w:r>
      <w:proofErr w:type="spellEnd"/>
      <w:r w:rsidR="007B7EC0">
        <w:t xml:space="preserve"> soient indépendant.</w:t>
      </w:r>
    </w:p>
    <w:p w:rsidR="007B7EC0" w:rsidRDefault="007B7EC0" w:rsidP="00E3483A">
      <w:pPr>
        <w:jc w:val="both"/>
      </w:pPr>
      <w:r>
        <w:t xml:space="preserve">- </w:t>
      </w:r>
      <w:proofErr w:type="spellStart"/>
      <w:proofErr w:type="gramStart"/>
      <w:r w:rsidRPr="00161310">
        <w:rPr>
          <w:u w:val="single"/>
        </w:rPr>
        <w:t>sendEmployedBees</w:t>
      </w:r>
      <w:proofErr w:type="spellEnd"/>
      <w:r w:rsidRPr="00161310">
        <w:rPr>
          <w:u w:val="single"/>
        </w:rPr>
        <w:t>(</w:t>
      </w:r>
      <w:proofErr w:type="gramEnd"/>
      <w:r w:rsidRPr="00161310">
        <w:rPr>
          <w:u w:val="single"/>
        </w:rPr>
        <w:t>)</w:t>
      </w:r>
      <w:r>
        <w:tab/>
        <w:t xml:space="preserve">: utilise </w:t>
      </w:r>
      <w:proofErr w:type="spellStart"/>
      <w:r w:rsidRPr="007B7EC0">
        <w:t>BeesWork</w:t>
      </w:r>
      <w:proofErr w:type="spellEnd"/>
      <w:r>
        <w:t>() avec un paramètre aléatoire.</w:t>
      </w:r>
    </w:p>
    <w:p w:rsidR="007B7EC0" w:rsidRDefault="007B7EC0" w:rsidP="00E3483A">
      <w:pPr>
        <w:jc w:val="both"/>
      </w:pPr>
      <w:r>
        <w:t xml:space="preserve">- </w:t>
      </w:r>
      <w:proofErr w:type="spellStart"/>
      <w:proofErr w:type="gramStart"/>
      <w:r w:rsidRPr="00161310">
        <w:rPr>
          <w:u w:val="single"/>
        </w:rPr>
        <w:t>SendOnLookerBees</w:t>
      </w:r>
      <w:proofErr w:type="spellEnd"/>
      <w:r w:rsidRPr="00161310">
        <w:rPr>
          <w:u w:val="single"/>
        </w:rPr>
        <w:t>(</w:t>
      </w:r>
      <w:proofErr w:type="gramEnd"/>
      <w:r w:rsidRPr="00161310">
        <w:rPr>
          <w:u w:val="single"/>
        </w:rPr>
        <w:t>)</w:t>
      </w:r>
      <w:r>
        <w:tab/>
        <w:t>:</w:t>
      </w:r>
      <w:r w:rsidRPr="007B7EC0">
        <w:t xml:space="preserve"> </w:t>
      </w:r>
      <w:r>
        <w:t xml:space="preserve">utilise </w:t>
      </w:r>
      <w:proofErr w:type="spellStart"/>
      <w:r w:rsidRPr="007B7EC0">
        <w:t>BeesWork</w:t>
      </w:r>
      <w:proofErr w:type="spellEnd"/>
      <w:r>
        <w:t xml:space="preserve">() avec un paramètre choisi par </w:t>
      </w:r>
      <w:proofErr w:type="spellStart"/>
      <w:r w:rsidRPr="007B7EC0">
        <w:t>CalculateProbabilities</w:t>
      </w:r>
      <w:proofErr w:type="spellEnd"/>
      <w:r w:rsidRPr="007B7EC0">
        <w:t>()</w:t>
      </w:r>
      <w:r>
        <w:t>.</w:t>
      </w:r>
    </w:p>
    <w:p w:rsidR="007B7EC0" w:rsidRDefault="007B7EC0" w:rsidP="00E3483A">
      <w:pPr>
        <w:jc w:val="both"/>
      </w:pPr>
      <w:r>
        <w:t xml:space="preserve">- </w:t>
      </w:r>
      <w:proofErr w:type="spellStart"/>
      <w:proofErr w:type="gramStart"/>
      <w:r w:rsidRPr="00161310">
        <w:rPr>
          <w:u w:val="single"/>
        </w:rPr>
        <w:t>CalculateProbabilities</w:t>
      </w:r>
      <w:proofErr w:type="spellEnd"/>
      <w:r w:rsidRPr="00161310">
        <w:rPr>
          <w:u w:val="single"/>
        </w:rPr>
        <w:t>(</w:t>
      </w:r>
      <w:proofErr w:type="gramEnd"/>
      <w:r w:rsidRPr="00161310">
        <w:rPr>
          <w:u w:val="single"/>
        </w:rPr>
        <w:t>)</w:t>
      </w:r>
      <w:r>
        <w:tab/>
        <w:t>: choisit un paramètre en fonction de la valeur de la source et sa proximité.</w:t>
      </w:r>
    </w:p>
    <w:p w:rsidR="007B7EC0" w:rsidRDefault="007B7EC0" w:rsidP="00E3483A">
      <w:pPr>
        <w:jc w:val="both"/>
      </w:pPr>
      <w:r>
        <w:t xml:space="preserve">- </w:t>
      </w:r>
      <w:proofErr w:type="spellStart"/>
      <w:proofErr w:type="gramStart"/>
      <w:r w:rsidRPr="00161310">
        <w:rPr>
          <w:u w:val="single"/>
        </w:rPr>
        <w:t>BeesWork</w:t>
      </w:r>
      <w:proofErr w:type="spellEnd"/>
      <w:r w:rsidRPr="00161310">
        <w:rPr>
          <w:u w:val="single"/>
        </w:rPr>
        <w:t>(</w:t>
      </w:r>
      <w:proofErr w:type="gramEnd"/>
      <w:r w:rsidRPr="00161310">
        <w:rPr>
          <w:u w:val="single"/>
        </w:rPr>
        <w:t>)</w:t>
      </w:r>
      <w:r>
        <w:tab/>
        <w:t>: effectue une mutation en fonction du paramètre reçu.</w:t>
      </w:r>
    </w:p>
    <w:p w:rsidR="007B7EC0" w:rsidRDefault="007B7EC0" w:rsidP="00E3483A">
      <w:pPr>
        <w:jc w:val="both"/>
      </w:pPr>
      <w:r>
        <w:t xml:space="preserve">- </w:t>
      </w:r>
      <w:proofErr w:type="spellStart"/>
      <w:proofErr w:type="gramStart"/>
      <w:r w:rsidRPr="00161310">
        <w:rPr>
          <w:u w:val="single"/>
        </w:rPr>
        <w:t>sendScoutBees</w:t>
      </w:r>
      <w:proofErr w:type="spellEnd"/>
      <w:r w:rsidRPr="00161310">
        <w:rPr>
          <w:u w:val="single"/>
        </w:rPr>
        <w:t>(</w:t>
      </w:r>
      <w:proofErr w:type="gramEnd"/>
      <w:r w:rsidRPr="00161310">
        <w:rPr>
          <w:u w:val="single"/>
        </w:rPr>
        <w:t>)</w:t>
      </w:r>
      <w:r>
        <w:tab/>
        <w:t xml:space="preserve">: </w:t>
      </w:r>
      <w:r w:rsidR="00DE6BB3">
        <w:t>permet</w:t>
      </w:r>
      <w:r>
        <w:t xml:space="preserve"> d’éviter de rester bloquer dans des minimums locaux.</w:t>
      </w:r>
    </w:p>
    <w:p w:rsidR="001A201A" w:rsidRDefault="001A201A" w:rsidP="001A201A">
      <w:pPr>
        <w:pStyle w:val="Titre2"/>
      </w:pPr>
      <w:bookmarkStart w:id="4" w:name="_Toc470871953"/>
      <w:proofErr w:type="spellStart"/>
      <w:r w:rsidRPr="001A201A">
        <w:t>Problem</w:t>
      </w:r>
      <w:bookmarkEnd w:id="4"/>
      <w:proofErr w:type="spellEnd"/>
    </w:p>
    <w:p w:rsidR="001A201A" w:rsidRDefault="004D14C3" w:rsidP="004D14C3">
      <w:pPr>
        <w:jc w:val="both"/>
      </w:pPr>
      <w:r>
        <w:t xml:space="preserve">La classe </w:t>
      </w:r>
      <w:proofErr w:type="spellStart"/>
      <w:r>
        <w:t>Problem</w:t>
      </w:r>
      <w:proofErr w:type="spellEnd"/>
      <w:r>
        <w:t xml:space="preserve"> contient les limites, la dimension, et la fonction de benchmark qui définissent le problème à traiter.</w:t>
      </w:r>
    </w:p>
    <w:p w:rsidR="004D14C3" w:rsidRDefault="004D14C3" w:rsidP="004D14C3">
      <w:pPr>
        <w:jc w:val="both"/>
      </w:pPr>
      <w:r>
        <w:t>Des getters, setters et surcharges d’opérateurs sont présents dans cette classe.</w:t>
      </w:r>
    </w:p>
    <w:p w:rsidR="001A201A" w:rsidRDefault="001A201A" w:rsidP="001A201A">
      <w:pPr>
        <w:pStyle w:val="Titre2"/>
      </w:pPr>
      <w:bookmarkStart w:id="5" w:name="_Toc470871954"/>
      <w:proofErr w:type="spellStart"/>
      <w:r w:rsidRPr="001A201A">
        <w:t>SetUpParams</w:t>
      </w:r>
      <w:bookmarkEnd w:id="5"/>
      <w:proofErr w:type="spellEnd"/>
    </w:p>
    <w:p w:rsidR="001A201A" w:rsidRDefault="00936AB5" w:rsidP="00936AB5">
      <w:pPr>
        <w:jc w:val="both"/>
      </w:pPr>
      <w:r>
        <w:t xml:space="preserve">La classe </w:t>
      </w:r>
      <w:proofErr w:type="spellStart"/>
      <w:r>
        <w:t>SetUpParam</w:t>
      </w:r>
      <w:proofErr w:type="spellEnd"/>
      <w:r>
        <w:t xml:space="preserve"> contient les paramètres relatifs à l’exécution de l’algorithme (nombre d’exécution, nombre d’évolution par exécution, taille de la population, taille de la solution, nombre d’essaies max) ainsi que des getters pour accéder à ces données. </w:t>
      </w:r>
    </w:p>
    <w:p w:rsidR="001A201A" w:rsidRDefault="001A201A" w:rsidP="001A201A">
      <w:pPr>
        <w:pStyle w:val="Titre2"/>
      </w:pPr>
      <w:bookmarkStart w:id="6" w:name="_Toc470871955"/>
      <w:r w:rsidRPr="001A201A">
        <w:t>Solution</w:t>
      </w:r>
      <w:bookmarkEnd w:id="6"/>
    </w:p>
    <w:p w:rsidR="001A201A" w:rsidRDefault="00262E37" w:rsidP="00E3483A">
      <w:pPr>
        <w:jc w:val="both"/>
      </w:pPr>
      <w:r>
        <w:t xml:space="preserve">La classe Solution contient une instance de la classe </w:t>
      </w:r>
      <w:proofErr w:type="spellStart"/>
      <w:r>
        <w:t>Problem</w:t>
      </w:r>
      <w:proofErr w:type="spellEnd"/>
      <w:r>
        <w:t xml:space="preserve"> et un vecteur de double représentant les solutions. Elle s’occupe notamment d’initialiser les données et de calculer le fitness.</w:t>
      </w:r>
    </w:p>
    <w:p w:rsidR="00262E37" w:rsidRDefault="00262E37" w:rsidP="00E3483A">
      <w:pPr>
        <w:jc w:val="both"/>
      </w:pPr>
      <w:r>
        <w:t xml:space="preserve">- </w:t>
      </w:r>
      <w:proofErr w:type="spellStart"/>
      <w:proofErr w:type="gramStart"/>
      <w:r>
        <w:rPr>
          <w:rStyle w:val="pl-en"/>
        </w:rPr>
        <w:t>initialize</w:t>
      </w:r>
      <w:proofErr w:type="spellEnd"/>
      <w:r>
        <w:t>(</w:t>
      </w:r>
      <w:proofErr w:type="gramEnd"/>
      <w:r>
        <w:t>) : initialise les source de nourriture.</w:t>
      </w:r>
    </w:p>
    <w:p w:rsidR="00262E37" w:rsidRDefault="00262E37" w:rsidP="00E3483A">
      <w:pPr>
        <w:jc w:val="both"/>
        <w:rPr>
          <w:rStyle w:val="pl-en"/>
        </w:rPr>
      </w:pPr>
      <w:r>
        <w:t xml:space="preserve">- </w:t>
      </w:r>
      <w:proofErr w:type="spellStart"/>
      <w:proofErr w:type="gramStart"/>
      <w:r>
        <w:rPr>
          <w:rStyle w:val="pl-en"/>
        </w:rPr>
        <w:t>CalculateFitness</w:t>
      </w:r>
      <w:proofErr w:type="spellEnd"/>
      <w:r w:rsidR="00E3483A">
        <w:rPr>
          <w:rStyle w:val="pl-en"/>
        </w:rPr>
        <w:t>(</w:t>
      </w:r>
      <w:proofErr w:type="gramEnd"/>
      <w:r w:rsidR="00E3483A">
        <w:rPr>
          <w:rStyle w:val="pl-en"/>
        </w:rPr>
        <w:t>) : calcule et renvoie le fitness</w:t>
      </w:r>
    </w:p>
    <w:p w:rsidR="00E3483A" w:rsidRDefault="00E3483A" w:rsidP="00E3483A">
      <w:pPr>
        <w:jc w:val="both"/>
      </w:pPr>
      <w:r>
        <w:rPr>
          <w:rStyle w:val="pl-en"/>
        </w:rPr>
        <w:t>- Divers getters et setters pour chaque pour chaque propriété ainsi que des surcharges d’opérateurs pour faciliter la programmation.</w:t>
      </w:r>
    </w:p>
    <w:p w:rsidR="00262E37" w:rsidRDefault="00262E37" w:rsidP="001A201A"/>
    <w:p w:rsidR="004D14C3" w:rsidRDefault="004D14C3" w:rsidP="001A201A"/>
    <w:p w:rsidR="004D14C3" w:rsidRDefault="004D14C3" w:rsidP="001A201A"/>
    <w:p w:rsidR="004D14C3" w:rsidRDefault="004D14C3" w:rsidP="001A201A"/>
    <w:p w:rsidR="00A01D79" w:rsidRDefault="00A01D79" w:rsidP="00A01D79">
      <w:pPr>
        <w:pStyle w:val="Titre1"/>
      </w:pPr>
      <w:bookmarkStart w:id="7" w:name="_Toc470871956"/>
      <w:r>
        <w:lastRenderedPageBreak/>
        <w:t>Les fonctions</w:t>
      </w:r>
      <w:bookmarkEnd w:id="7"/>
    </w:p>
    <w:tbl>
      <w:tblPr>
        <w:tblStyle w:val="Grilledutableau"/>
        <w:tblW w:w="11533" w:type="dxa"/>
        <w:tblInd w:w="-1281" w:type="dxa"/>
        <w:tblLook w:val="04A0" w:firstRow="1" w:lastRow="0" w:firstColumn="1" w:lastColumn="0" w:noHBand="0" w:noVBand="1"/>
      </w:tblPr>
      <w:tblGrid>
        <w:gridCol w:w="1752"/>
        <w:gridCol w:w="7964"/>
        <w:gridCol w:w="1817"/>
      </w:tblGrid>
      <w:tr w:rsidR="008D426B" w:rsidTr="00C21E71">
        <w:tc>
          <w:tcPr>
            <w:tcW w:w="1752" w:type="dxa"/>
          </w:tcPr>
          <w:p w:rsidR="00840A1F" w:rsidRDefault="00AF2BF1" w:rsidP="00A01D79">
            <w:r>
              <w:br w:type="page"/>
            </w:r>
            <w:r w:rsidR="00840A1F">
              <w:t>Nom</w:t>
            </w:r>
          </w:p>
        </w:tc>
        <w:tc>
          <w:tcPr>
            <w:tcW w:w="7888" w:type="dxa"/>
          </w:tcPr>
          <w:p w:rsidR="00840A1F" w:rsidRDefault="00840A1F" w:rsidP="00A01D79">
            <w:r>
              <w:t>Fonction</w:t>
            </w:r>
          </w:p>
        </w:tc>
        <w:tc>
          <w:tcPr>
            <w:tcW w:w="1893" w:type="dxa"/>
          </w:tcPr>
          <w:p w:rsidR="00840A1F" w:rsidRDefault="00840A1F" w:rsidP="00A01D79">
            <w:r>
              <w:t>Meilleur résultat obtenu</w:t>
            </w:r>
          </w:p>
        </w:tc>
      </w:tr>
      <w:tr w:rsidR="008D426B" w:rsidTr="00C21E71">
        <w:tc>
          <w:tcPr>
            <w:tcW w:w="1752" w:type="dxa"/>
          </w:tcPr>
          <w:p w:rsidR="00840A1F" w:rsidRPr="008D426B" w:rsidRDefault="00840A1F" w:rsidP="008D426B">
            <w:pPr>
              <w:jc w:val="center"/>
              <w:rPr>
                <w:sz w:val="32"/>
                <w:szCs w:val="32"/>
              </w:rPr>
            </w:pPr>
            <w:proofErr w:type="spellStart"/>
            <w:r w:rsidRPr="008D426B">
              <w:rPr>
                <w:sz w:val="32"/>
                <w:szCs w:val="32"/>
              </w:rPr>
              <w:t>Ackley</w:t>
            </w:r>
            <w:proofErr w:type="spellEnd"/>
          </w:p>
        </w:tc>
        <w:tc>
          <w:tcPr>
            <w:tcW w:w="7888" w:type="dxa"/>
          </w:tcPr>
          <w:p w:rsidR="00840A1F" w:rsidRDefault="00B62843" w:rsidP="00A01D79">
            <w:r>
              <w:rPr>
                <w:noProof/>
                <w:lang w:eastAsia="fr-FR"/>
              </w:rPr>
              <w:drawing>
                <wp:inline distT="0" distB="0" distL="0" distR="0">
                  <wp:extent cx="3847619" cy="514286"/>
                  <wp:effectExtent l="0" t="0" r="635"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47619" cy="514286"/>
                          </a:xfrm>
                          <a:prstGeom prst="rect">
                            <a:avLst/>
                          </a:prstGeom>
                        </pic:spPr>
                      </pic:pic>
                    </a:graphicData>
                  </a:graphic>
                </wp:inline>
              </w:drawing>
            </w:r>
          </w:p>
        </w:tc>
        <w:tc>
          <w:tcPr>
            <w:tcW w:w="1893" w:type="dxa"/>
          </w:tcPr>
          <w:p w:rsidR="00840A1F" w:rsidRDefault="00F7548B" w:rsidP="00A01D79">
            <w:r>
              <w:t>1.03*e-</w:t>
            </w:r>
            <w:r w:rsidR="00FD3B9F">
              <w:t>0</w:t>
            </w:r>
            <w:r>
              <w:t>13</w:t>
            </w:r>
          </w:p>
        </w:tc>
      </w:tr>
      <w:tr w:rsidR="008D426B" w:rsidTr="00C21E71">
        <w:tc>
          <w:tcPr>
            <w:tcW w:w="1752" w:type="dxa"/>
          </w:tcPr>
          <w:p w:rsidR="00840A1F" w:rsidRPr="008D426B" w:rsidRDefault="00840A1F" w:rsidP="008D426B">
            <w:pPr>
              <w:jc w:val="center"/>
              <w:rPr>
                <w:sz w:val="32"/>
                <w:szCs w:val="32"/>
              </w:rPr>
            </w:pPr>
            <w:proofErr w:type="spellStart"/>
            <w:r w:rsidRPr="008D426B">
              <w:rPr>
                <w:sz w:val="32"/>
                <w:szCs w:val="32"/>
              </w:rPr>
              <w:t>Rastrigin</w:t>
            </w:r>
            <w:proofErr w:type="spellEnd"/>
          </w:p>
        </w:tc>
        <w:tc>
          <w:tcPr>
            <w:tcW w:w="7888" w:type="dxa"/>
          </w:tcPr>
          <w:p w:rsidR="00AF2BF1" w:rsidRDefault="008D426B" w:rsidP="00A01D79">
            <w:r>
              <w:rPr>
                <w:noProof/>
                <w:lang w:eastAsia="fr-FR"/>
              </w:rPr>
              <w:drawing>
                <wp:inline distT="0" distB="0" distL="0" distR="0">
                  <wp:extent cx="3686689" cy="64779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686689" cy="647790"/>
                          </a:xfrm>
                          <a:prstGeom prst="rect">
                            <a:avLst/>
                          </a:prstGeom>
                        </pic:spPr>
                      </pic:pic>
                    </a:graphicData>
                  </a:graphic>
                </wp:inline>
              </w:drawing>
            </w:r>
          </w:p>
        </w:tc>
        <w:tc>
          <w:tcPr>
            <w:tcW w:w="1893" w:type="dxa"/>
          </w:tcPr>
          <w:p w:rsidR="00840A1F" w:rsidRDefault="003812D5" w:rsidP="00A01D79">
            <w:r>
              <w:t>1.18*e-011</w:t>
            </w:r>
          </w:p>
        </w:tc>
      </w:tr>
      <w:tr w:rsidR="008D426B" w:rsidTr="00C21E71">
        <w:tc>
          <w:tcPr>
            <w:tcW w:w="1752" w:type="dxa"/>
          </w:tcPr>
          <w:p w:rsidR="00840A1F" w:rsidRPr="008D426B" w:rsidRDefault="00840A1F" w:rsidP="008D426B">
            <w:pPr>
              <w:jc w:val="center"/>
              <w:rPr>
                <w:sz w:val="32"/>
                <w:szCs w:val="32"/>
              </w:rPr>
            </w:pPr>
            <w:proofErr w:type="spellStart"/>
            <w:r w:rsidRPr="008D426B">
              <w:rPr>
                <w:sz w:val="32"/>
                <w:szCs w:val="32"/>
              </w:rPr>
              <w:t>Rosenbrock</w:t>
            </w:r>
            <w:proofErr w:type="spellEnd"/>
          </w:p>
        </w:tc>
        <w:tc>
          <w:tcPr>
            <w:tcW w:w="7888" w:type="dxa"/>
          </w:tcPr>
          <w:p w:rsidR="00840A1F" w:rsidRDefault="009655F9" w:rsidP="00A01D79">
            <w:r>
              <w:rPr>
                <w:noProof/>
                <w:lang w:eastAsia="fr-FR"/>
              </w:rPr>
              <w:drawing>
                <wp:inline distT="0" distB="0" distL="0" distR="0">
                  <wp:extent cx="3143689" cy="34294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143689" cy="342948"/>
                          </a:xfrm>
                          <a:prstGeom prst="rect">
                            <a:avLst/>
                          </a:prstGeom>
                        </pic:spPr>
                      </pic:pic>
                    </a:graphicData>
                  </a:graphic>
                </wp:inline>
              </w:drawing>
            </w:r>
          </w:p>
          <w:p w:rsidR="007E19AD" w:rsidRDefault="007E19AD" w:rsidP="00A01D79"/>
        </w:tc>
        <w:tc>
          <w:tcPr>
            <w:tcW w:w="1893" w:type="dxa"/>
          </w:tcPr>
          <w:p w:rsidR="00840A1F" w:rsidRDefault="006B79BF" w:rsidP="00A01D79">
            <w:r>
              <w:t>0.0466</w:t>
            </w:r>
          </w:p>
        </w:tc>
      </w:tr>
      <w:tr w:rsidR="008D426B" w:rsidTr="00C21E71">
        <w:tc>
          <w:tcPr>
            <w:tcW w:w="1752" w:type="dxa"/>
          </w:tcPr>
          <w:p w:rsidR="00840A1F" w:rsidRPr="008D426B" w:rsidRDefault="00840A1F" w:rsidP="008D426B">
            <w:pPr>
              <w:jc w:val="center"/>
              <w:rPr>
                <w:sz w:val="32"/>
                <w:szCs w:val="32"/>
              </w:rPr>
            </w:pPr>
            <w:proofErr w:type="spellStart"/>
            <w:r w:rsidRPr="008D426B">
              <w:rPr>
                <w:sz w:val="32"/>
                <w:szCs w:val="32"/>
              </w:rPr>
              <w:t>Schaffer</w:t>
            </w:r>
            <w:proofErr w:type="spellEnd"/>
          </w:p>
        </w:tc>
        <w:tc>
          <w:tcPr>
            <w:tcW w:w="7888" w:type="dxa"/>
          </w:tcPr>
          <w:p w:rsidR="00840A1F" w:rsidRDefault="008A362E" w:rsidP="00A01D79">
            <w:r>
              <w:rPr>
                <w:noProof/>
                <w:lang w:eastAsia="fr-FR"/>
              </w:rPr>
              <w:drawing>
                <wp:anchor distT="0" distB="0" distL="114300" distR="114300" simplePos="0" relativeHeight="251660288" behindDoc="0" locked="0" layoutInCell="1" allowOverlap="1">
                  <wp:simplePos x="0" y="0"/>
                  <wp:positionH relativeFrom="column">
                    <wp:posOffset>-635</wp:posOffset>
                  </wp:positionH>
                  <wp:positionV relativeFrom="paragraph">
                    <wp:posOffset>0</wp:posOffset>
                  </wp:positionV>
                  <wp:extent cx="2562583" cy="562053"/>
                  <wp:effectExtent l="0" t="0" r="952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562583" cy="562053"/>
                          </a:xfrm>
                          <a:prstGeom prst="rect">
                            <a:avLst/>
                          </a:prstGeom>
                        </pic:spPr>
                      </pic:pic>
                    </a:graphicData>
                  </a:graphic>
                  <wp14:sizeRelH relativeFrom="page">
                    <wp14:pctWidth>0</wp14:pctWidth>
                  </wp14:sizeRelH>
                  <wp14:sizeRelV relativeFrom="page">
                    <wp14:pctHeight>0</wp14:pctHeight>
                  </wp14:sizeRelV>
                </wp:anchor>
              </w:drawing>
            </w:r>
          </w:p>
        </w:tc>
        <w:tc>
          <w:tcPr>
            <w:tcW w:w="1893" w:type="dxa"/>
          </w:tcPr>
          <w:p w:rsidR="00840A1F" w:rsidRDefault="00FD3B9F" w:rsidP="00A01D79">
            <w:r>
              <w:t>1.92*e-010</w:t>
            </w:r>
          </w:p>
        </w:tc>
      </w:tr>
      <w:tr w:rsidR="008D426B" w:rsidTr="00C21E71">
        <w:tc>
          <w:tcPr>
            <w:tcW w:w="1752" w:type="dxa"/>
          </w:tcPr>
          <w:p w:rsidR="00840A1F" w:rsidRPr="008D426B" w:rsidRDefault="00840A1F" w:rsidP="008D426B">
            <w:pPr>
              <w:jc w:val="center"/>
              <w:rPr>
                <w:sz w:val="32"/>
                <w:szCs w:val="32"/>
              </w:rPr>
            </w:pPr>
            <w:proofErr w:type="spellStart"/>
            <w:r w:rsidRPr="008D426B">
              <w:rPr>
                <w:sz w:val="32"/>
                <w:szCs w:val="32"/>
              </w:rPr>
              <w:t>Schwefel</w:t>
            </w:r>
            <w:proofErr w:type="spellEnd"/>
          </w:p>
        </w:tc>
        <w:tc>
          <w:tcPr>
            <w:tcW w:w="7888" w:type="dxa"/>
          </w:tcPr>
          <w:p w:rsidR="00840A1F" w:rsidRDefault="008A362E" w:rsidP="00A01D79">
            <w:r>
              <w:rPr>
                <w:noProof/>
                <w:lang w:eastAsia="fr-FR"/>
              </w:rPr>
              <w:drawing>
                <wp:inline distT="0" distB="0" distL="0" distR="0">
                  <wp:extent cx="2743583" cy="581106"/>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2743583" cy="581106"/>
                          </a:xfrm>
                          <a:prstGeom prst="rect">
                            <a:avLst/>
                          </a:prstGeom>
                        </pic:spPr>
                      </pic:pic>
                    </a:graphicData>
                  </a:graphic>
                </wp:inline>
              </w:drawing>
            </w:r>
          </w:p>
        </w:tc>
        <w:tc>
          <w:tcPr>
            <w:tcW w:w="1893" w:type="dxa"/>
          </w:tcPr>
          <w:p w:rsidR="00840A1F" w:rsidRDefault="00351B95" w:rsidP="00A01D79">
            <w:r>
              <w:t>-16.546</w:t>
            </w:r>
          </w:p>
        </w:tc>
      </w:tr>
      <w:tr w:rsidR="008D426B" w:rsidTr="00C21E71">
        <w:tc>
          <w:tcPr>
            <w:tcW w:w="1752" w:type="dxa"/>
          </w:tcPr>
          <w:p w:rsidR="00840A1F" w:rsidRPr="008D426B" w:rsidRDefault="00840A1F" w:rsidP="008D426B">
            <w:pPr>
              <w:jc w:val="center"/>
              <w:rPr>
                <w:sz w:val="32"/>
                <w:szCs w:val="32"/>
              </w:rPr>
            </w:pPr>
            <w:r w:rsidRPr="008D426B">
              <w:rPr>
                <w:sz w:val="32"/>
                <w:szCs w:val="32"/>
              </w:rPr>
              <w:t>Weierstrass</w:t>
            </w:r>
          </w:p>
        </w:tc>
        <w:tc>
          <w:tcPr>
            <w:tcW w:w="7888" w:type="dxa"/>
          </w:tcPr>
          <w:p w:rsidR="00840A1F" w:rsidRDefault="008A362E" w:rsidP="00A01D79">
            <w:r>
              <w:rPr>
                <w:noProof/>
                <w:lang w:eastAsia="fr-FR"/>
              </w:rPr>
              <w:drawing>
                <wp:anchor distT="0" distB="0" distL="114300" distR="114300" simplePos="0" relativeHeight="251659264" behindDoc="0" locked="0" layoutInCell="1" allowOverlap="1">
                  <wp:simplePos x="0" y="0"/>
                  <wp:positionH relativeFrom="column">
                    <wp:posOffset>-8255</wp:posOffset>
                  </wp:positionH>
                  <wp:positionV relativeFrom="paragraph">
                    <wp:posOffset>95250</wp:posOffset>
                  </wp:positionV>
                  <wp:extent cx="4919980" cy="74295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919980" cy="742950"/>
                          </a:xfrm>
                          <a:prstGeom prst="rect">
                            <a:avLst/>
                          </a:prstGeom>
                        </pic:spPr>
                      </pic:pic>
                    </a:graphicData>
                  </a:graphic>
                  <wp14:sizeRelH relativeFrom="page">
                    <wp14:pctWidth>0</wp14:pctWidth>
                  </wp14:sizeRelH>
                  <wp14:sizeRelV relativeFrom="page">
                    <wp14:pctHeight>0</wp14:pctHeight>
                  </wp14:sizeRelV>
                </wp:anchor>
              </w:drawing>
            </w:r>
          </w:p>
        </w:tc>
        <w:tc>
          <w:tcPr>
            <w:tcW w:w="1893" w:type="dxa"/>
          </w:tcPr>
          <w:p w:rsidR="000C0546" w:rsidRDefault="000C0546" w:rsidP="000C0546">
            <w:r>
              <w:t xml:space="preserve">0 </w:t>
            </w:r>
          </w:p>
          <w:p w:rsidR="00840A1F" w:rsidRDefault="000C0546" w:rsidP="000C0546">
            <w:pPr>
              <w:jc w:val="center"/>
            </w:pPr>
            <w:r>
              <w:t xml:space="preserve">(atteint </w:t>
            </w:r>
            <w:proofErr w:type="gramStart"/>
            <w:r>
              <w:t>à la 11 533</w:t>
            </w:r>
            <w:r w:rsidRPr="000C0546">
              <w:rPr>
                <w:vertAlign w:val="superscript"/>
              </w:rPr>
              <w:t>ème</w:t>
            </w:r>
            <w:r>
              <w:t xml:space="preserve"> évolution</w:t>
            </w:r>
            <w:proofErr w:type="gramEnd"/>
            <w:r>
              <w:t>)</w:t>
            </w:r>
          </w:p>
        </w:tc>
      </w:tr>
    </w:tbl>
    <w:p w:rsidR="009F0A78" w:rsidRDefault="003255E8" w:rsidP="00A01D79">
      <w:r>
        <w:t xml:space="preserve">Les meilleurs résultats ont été obtenus avec 1 </w:t>
      </w:r>
      <w:r w:rsidR="00541CD7">
        <w:t>itération</w:t>
      </w:r>
      <w:r>
        <w:t xml:space="preserve"> et </w:t>
      </w:r>
      <w:r w:rsidR="00CB71FE">
        <w:t>100 000</w:t>
      </w:r>
      <w:r>
        <w:t xml:space="preserve"> </w:t>
      </w:r>
      <w:r w:rsidR="00541CD7">
        <w:t>é</w:t>
      </w:r>
      <w:r>
        <w:t>volutions</w:t>
      </w:r>
      <w:r w:rsidR="008F0CEC">
        <w:t>.</w:t>
      </w:r>
    </w:p>
    <w:p w:rsidR="009F0A78" w:rsidRDefault="009F0A78" w:rsidP="009F0A78">
      <w:pPr>
        <w:pStyle w:val="Titre1"/>
      </w:pPr>
      <w:bookmarkStart w:id="8" w:name="_Toc470871957"/>
      <w:r>
        <w:t>Problèmes rencontrés</w:t>
      </w:r>
      <w:bookmarkEnd w:id="8"/>
    </w:p>
    <w:p w:rsidR="009F0A78" w:rsidRDefault="00220506" w:rsidP="00DE6BB3">
      <w:pPr>
        <w:jc w:val="both"/>
      </w:pPr>
      <w:r>
        <w:t>La plus grosse difficulté a été d’adapté l’algorithme en C à notre structure,</w:t>
      </w:r>
      <w:r w:rsidR="003D3DD2">
        <w:t xml:space="preserve"> de plus, l’algorithme en C obtient des résultats bien meilleur en un temps bien plus court.</w:t>
      </w:r>
    </w:p>
    <w:p w:rsidR="00EB7B91" w:rsidRDefault="00EB7B91" w:rsidP="00DE6BB3">
      <w:pPr>
        <w:jc w:val="both"/>
      </w:pPr>
      <w:r>
        <w:t>Nous avions essayé de trier le tableau des fitness afin de réduire le temps des calculs mais cet essai c’est avéré infructueux car il influait de façon non négligeable sur les probabilités de chances qu’une solution soit choisie</w:t>
      </w:r>
      <w:r w:rsidR="002E28C1">
        <w:t xml:space="preserve"> par rapport à une autre</w:t>
      </w:r>
      <w:r>
        <w:t>.</w:t>
      </w:r>
    </w:p>
    <w:p w:rsidR="004D14C3" w:rsidRDefault="003D3DD2" w:rsidP="00DE6BB3">
      <w:pPr>
        <w:jc w:val="both"/>
      </w:pPr>
      <w:r>
        <w:t>Nous avons réussi à beaucoup améliorer notre algorithme en optimisant nos fonctions, modifiant certaines mais les résultats ne sont pas encore ceux attendus.</w:t>
      </w:r>
      <w:bookmarkStart w:id="9" w:name="_GoBack"/>
      <w:bookmarkEnd w:id="9"/>
    </w:p>
    <w:p w:rsidR="003D3DD2" w:rsidRDefault="004D14C3" w:rsidP="004D14C3">
      <w:r>
        <w:br w:type="page"/>
      </w:r>
    </w:p>
    <w:p w:rsidR="00271A21" w:rsidRDefault="003319E3" w:rsidP="00271A21">
      <w:pPr>
        <w:pStyle w:val="Titre1"/>
      </w:pPr>
      <w:bookmarkStart w:id="10" w:name="_Toc470871958"/>
      <w:r>
        <w:lastRenderedPageBreak/>
        <w:t>Démonstration</w:t>
      </w:r>
      <w:bookmarkEnd w:id="10"/>
    </w:p>
    <w:p w:rsidR="000372CE" w:rsidRDefault="000372CE" w:rsidP="000372CE">
      <w:pPr>
        <w:jc w:val="both"/>
      </w:pPr>
      <w:r>
        <w:t xml:space="preserve">L’interface graphique nous invite à rentrer les paramètres du problème, à choisir la fonction de benchmark utilisé (ici </w:t>
      </w:r>
      <w:proofErr w:type="spellStart"/>
      <w:r>
        <w:t>Ackley</w:t>
      </w:r>
      <w:proofErr w:type="spellEnd"/>
      <w:r>
        <w:t>) et à cliquer sur le bouton « </w:t>
      </w:r>
      <w:proofErr w:type="spellStart"/>
      <w:r>
        <w:t>Run</w:t>
      </w:r>
      <w:proofErr w:type="spellEnd"/>
      <w:r>
        <w:t xml:space="preserve"> ABC ». </w:t>
      </w:r>
    </w:p>
    <w:p w:rsidR="00271A21" w:rsidRPr="00271A21" w:rsidRDefault="000372CE" w:rsidP="000372CE">
      <w:pPr>
        <w:jc w:val="both"/>
      </w:pPr>
      <w:r>
        <w:t xml:space="preserve">Les résultats de chaque exécution sont ensuite affichés dans la </w:t>
      </w:r>
      <w:proofErr w:type="spellStart"/>
      <w:r>
        <w:t>textebox</w:t>
      </w:r>
      <w:proofErr w:type="spellEnd"/>
      <w:r>
        <w:t xml:space="preserve"> adjacente après avoir été calculés avec à la fin la moyenne, l’écart type et le meilleur fitness.</w:t>
      </w:r>
    </w:p>
    <w:p w:rsidR="003319E3" w:rsidRDefault="00271A21" w:rsidP="003319E3">
      <w:r>
        <w:rPr>
          <w:noProof/>
          <w:lang w:eastAsia="fr-FR"/>
        </w:rPr>
        <w:drawing>
          <wp:inline distT="0" distB="0" distL="0" distR="0">
            <wp:extent cx="5760720" cy="30651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065145"/>
                    </a:xfrm>
                    <a:prstGeom prst="rect">
                      <a:avLst/>
                    </a:prstGeom>
                  </pic:spPr>
                </pic:pic>
              </a:graphicData>
            </a:graphic>
          </wp:inline>
        </w:drawing>
      </w:r>
    </w:p>
    <w:p w:rsidR="00425822" w:rsidRDefault="00425822" w:rsidP="003319E3"/>
    <w:p w:rsidR="00425822" w:rsidRDefault="00425822" w:rsidP="003319E3"/>
    <w:p w:rsidR="000372CE" w:rsidRDefault="000372CE" w:rsidP="003319E3">
      <w:r>
        <w:br w:type="page"/>
      </w:r>
    </w:p>
    <w:p w:rsidR="003319E3" w:rsidRDefault="003319E3" w:rsidP="003319E3">
      <w:pPr>
        <w:pStyle w:val="Titre1"/>
      </w:pPr>
      <w:bookmarkStart w:id="11" w:name="_Toc470871959"/>
      <w:r>
        <w:lastRenderedPageBreak/>
        <w:t>Conclusions</w:t>
      </w:r>
      <w:bookmarkEnd w:id="11"/>
    </w:p>
    <w:p w:rsidR="008D7183" w:rsidRDefault="001F40E2" w:rsidP="001F40E2">
      <w:pPr>
        <w:pStyle w:val="Titre2"/>
      </w:pPr>
      <w:r>
        <w:t>Adrien</w:t>
      </w:r>
    </w:p>
    <w:p w:rsidR="00AC0532" w:rsidRDefault="00AC0532" w:rsidP="00DE6BB3">
      <w:pPr>
        <w:jc w:val="both"/>
      </w:pPr>
      <w:r>
        <w:t>Ce projet a été une toute nouvelle expérience pour moi, ça a été une manière</w:t>
      </w:r>
      <w:r w:rsidRPr="00AC0532">
        <w:t xml:space="preserve"> </w:t>
      </w:r>
      <w:r>
        <w:t>intéressante et instructive de découvrir l’IA. Malgré les difficultés rencontrées, je trouve que notre groupe s’en est très bie</w:t>
      </w:r>
      <w:r w:rsidR="00DE6BB3">
        <w:t>n sorti, nous avons su progresser</w:t>
      </w:r>
      <w:r>
        <w:t xml:space="preserve"> et résoudre les problèmes. Nous avons fait beaucoup de recherche</w:t>
      </w:r>
      <w:r w:rsidR="00CE498A">
        <w:t>s</w:t>
      </w:r>
      <w:r>
        <w:t xml:space="preserve"> avant d’attaquer le problème et elles nous ont été d’une grande aide.</w:t>
      </w:r>
    </w:p>
    <w:p w:rsidR="00AC0532" w:rsidRDefault="00AC0532" w:rsidP="00DE6BB3">
      <w:pPr>
        <w:jc w:val="both"/>
      </w:pPr>
      <w:r>
        <w:t>La plus grosse difficulté rencontrée, selon moi, a été d’implémenter le code dans une structure prédéfinie qui est très différente de celle de l’algorithme en C que nous avons récupéré.</w:t>
      </w:r>
    </w:p>
    <w:p w:rsidR="001F40E2" w:rsidRDefault="001F40E2" w:rsidP="001F40E2">
      <w:pPr>
        <w:pStyle w:val="Titre2"/>
      </w:pPr>
      <w:r>
        <w:t>Daniel</w:t>
      </w:r>
    </w:p>
    <w:p w:rsidR="00DE6BB3" w:rsidRDefault="00DE6BB3" w:rsidP="00DE6BB3">
      <w:pPr>
        <w:jc w:val="both"/>
      </w:pPr>
      <w:r>
        <w:t>Pour moi, le projet aura été intéressant bien que compliqué à comprendre à cause des nombreuses formules mathématiques nécessaires au bon fonctionnement de l’algorithme. Le travail en groupe c’est très bien passé et je pense que nous avons globalement réussi à accomplir les tâches demandées.</w:t>
      </w:r>
    </w:p>
    <w:p w:rsidR="00DE6BB3" w:rsidRPr="002F29DB" w:rsidRDefault="00DE6BB3" w:rsidP="00DE6BB3">
      <w:pPr>
        <w:jc w:val="both"/>
      </w:pPr>
      <w:r>
        <w:t>Cependant, si ce projet était à refaire, je pense que l’on préparerait d’abord tous les outils nécessaires au développement du projet (je pense notamment à l’interface) car changer d’IDE et de structure en fin de projet constitue une perte de temps évitable.</w:t>
      </w:r>
    </w:p>
    <w:p w:rsidR="001F40E2" w:rsidRDefault="001F40E2" w:rsidP="001F40E2">
      <w:pPr>
        <w:pStyle w:val="Titre2"/>
      </w:pPr>
      <w:r>
        <w:t>Julien</w:t>
      </w:r>
    </w:p>
    <w:p w:rsidR="002F29DB" w:rsidRDefault="009B2F57" w:rsidP="00262E37">
      <w:pPr>
        <w:jc w:val="both"/>
      </w:pPr>
      <w:r>
        <w:t>L’intelligence artificielle est une technologie qui prend de plus en plus d’ampleur de nos jours, j’ai toujours trouvé cela très intéressant mais je ne m’étais jamais intéressé à son fonctionnement. Ce projet m’a permis de le comprendre et de l’implémenter à l’aide de fonctions existantes et de l’entraide du groupe.</w:t>
      </w:r>
      <w:r w:rsidR="002F4FE7">
        <w:t xml:space="preserve"> Cette expérience a été très enrichissante et m’a donné envi</w:t>
      </w:r>
      <w:r w:rsidR="00FA48B3">
        <w:t>e de progresser dans ce domaine en implémentant d’autres fonctions</w:t>
      </w:r>
      <w:r w:rsidR="00C53DBC">
        <w:t>,</w:t>
      </w:r>
      <w:r w:rsidR="00FA48B3">
        <w:t xml:space="preserve"> </w:t>
      </w:r>
      <w:r w:rsidR="00C53DBC">
        <w:t>par exemple</w:t>
      </w:r>
      <w:r w:rsidR="00FA48B3">
        <w:t xml:space="preserve"> les </w:t>
      </w:r>
      <w:r w:rsidR="00333649">
        <w:t>réseaux de neurones artificiels</w:t>
      </w:r>
      <w:r w:rsidR="00FA48B3">
        <w:t>.</w:t>
      </w:r>
    </w:p>
    <w:p w:rsidR="000079DE" w:rsidRPr="002F29DB" w:rsidRDefault="00FA48B3" w:rsidP="00262E37">
      <w:pPr>
        <w:jc w:val="both"/>
      </w:pPr>
      <w:r>
        <w:t xml:space="preserve">Malgré la difficulté de ce projet, les outils mis à notre disposition nous ont permis de réaliser </w:t>
      </w:r>
      <w:r w:rsidR="005E5FB9">
        <w:t>un ensemble correct avec des résultats satisfaisants.</w:t>
      </w:r>
    </w:p>
    <w:sectPr w:rsidR="000079DE" w:rsidRPr="002F29DB">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F83" w:rsidRDefault="00291F83" w:rsidP="00852F18">
      <w:pPr>
        <w:spacing w:after="0" w:line="240" w:lineRule="auto"/>
      </w:pPr>
      <w:r>
        <w:separator/>
      </w:r>
    </w:p>
  </w:endnote>
  <w:endnote w:type="continuationSeparator" w:id="0">
    <w:p w:rsidR="00291F83" w:rsidRDefault="00291F83" w:rsidP="0085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modern"/>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F45" w:rsidRDefault="00C41F4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8112584"/>
      <w:docPartObj>
        <w:docPartGallery w:val="Page Numbers (Bottom of Page)"/>
        <w:docPartUnique/>
      </w:docPartObj>
    </w:sdtPr>
    <w:sdtEndPr/>
    <w:sdtContent>
      <w:p w:rsidR="00C41F45" w:rsidRDefault="00852F18" w:rsidP="00C41F45">
        <w:pPr>
          <w:pStyle w:val="Pieddepage"/>
          <w:jc w:val="right"/>
        </w:pPr>
        <w:r>
          <w:fldChar w:fldCharType="begin"/>
        </w:r>
        <w:r>
          <w:instrText>PAGE   \* MERGEFORMAT</w:instrText>
        </w:r>
        <w:r>
          <w:fldChar w:fldCharType="separate"/>
        </w:r>
        <w:r w:rsidR="003D70B3">
          <w:rPr>
            <w:noProof/>
          </w:rPr>
          <w:t>7</w:t>
        </w:r>
        <w:r>
          <w:fldChar w:fldCharType="end"/>
        </w:r>
        <w:r w:rsidR="00C41F45">
          <w:t xml:space="preserve"> - ABC </w:t>
        </w:r>
        <w:proofErr w:type="spellStart"/>
        <w:r w:rsidR="00C41F45">
          <w:t>Algorithm</w:t>
        </w:r>
        <w:proofErr w:type="spellEnd"/>
        <w:r w:rsidR="00C41F45">
          <w:t xml:space="preserve"> – 2016</w:t>
        </w:r>
      </w:p>
      <w:p w:rsidR="00852F18" w:rsidRDefault="003E10A6">
        <w:pPr>
          <w:pStyle w:val="Pieddepage"/>
          <w:jc w:val="right"/>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F45" w:rsidRDefault="00C41F4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F83" w:rsidRDefault="00291F83" w:rsidP="00852F18">
      <w:pPr>
        <w:spacing w:after="0" w:line="240" w:lineRule="auto"/>
      </w:pPr>
      <w:r>
        <w:separator/>
      </w:r>
    </w:p>
  </w:footnote>
  <w:footnote w:type="continuationSeparator" w:id="0">
    <w:p w:rsidR="00291F83" w:rsidRDefault="00291F83" w:rsidP="00852F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F45" w:rsidRDefault="00C41F4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F45" w:rsidRDefault="00C41F4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F45" w:rsidRDefault="00C41F4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8F27C6"/>
    <w:multiLevelType w:val="hybridMultilevel"/>
    <w:tmpl w:val="43E06002"/>
    <w:lvl w:ilvl="0" w:tplc="5FD4D7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AEF"/>
    <w:rsid w:val="000079DE"/>
    <w:rsid w:val="000372CE"/>
    <w:rsid w:val="00047AEF"/>
    <w:rsid w:val="000C0546"/>
    <w:rsid w:val="000D1B96"/>
    <w:rsid w:val="0014690A"/>
    <w:rsid w:val="00161310"/>
    <w:rsid w:val="0016292F"/>
    <w:rsid w:val="00196AB1"/>
    <w:rsid w:val="001A201A"/>
    <w:rsid w:val="001B060F"/>
    <w:rsid w:val="001D5FAD"/>
    <w:rsid w:val="001F40E2"/>
    <w:rsid w:val="00215A5B"/>
    <w:rsid w:val="00220506"/>
    <w:rsid w:val="00262E37"/>
    <w:rsid w:val="00271A21"/>
    <w:rsid w:val="00291F83"/>
    <w:rsid w:val="002E28C1"/>
    <w:rsid w:val="002F29DB"/>
    <w:rsid w:val="002F4FE7"/>
    <w:rsid w:val="00324527"/>
    <w:rsid w:val="003255E8"/>
    <w:rsid w:val="003319E3"/>
    <w:rsid w:val="00333649"/>
    <w:rsid w:val="00351B95"/>
    <w:rsid w:val="003812D5"/>
    <w:rsid w:val="003D3DD2"/>
    <w:rsid w:val="003D70B3"/>
    <w:rsid w:val="00407056"/>
    <w:rsid w:val="00425822"/>
    <w:rsid w:val="00487F0B"/>
    <w:rsid w:val="004D14C3"/>
    <w:rsid w:val="0051333E"/>
    <w:rsid w:val="00541CD7"/>
    <w:rsid w:val="00544E63"/>
    <w:rsid w:val="005E5FB9"/>
    <w:rsid w:val="00607363"/>
    <w:rsid w:val="0068472F"/>
    <w:rsid w:val="006B79BF"/>
    <w:rsid w:val="006D07B7"/>
    <w:rsid w:val="00720B72"/>
    <w:rsid w:val="00750AD1"/>
    <w:rsid w:val="00756F51"/>
    <w:rsid w:val="007B7EC0"/>
    <w:rsid w:val="007C6D18"/>
    <w:rsid w:val="007E19AD"/>
    <w:rsid w:val="00840A1F"/>
    <w:rsid w:val="00852F18"/>
    <w:rsid w:val="008A0589"/>
    <w:rsid w:val="008A362E"/>
    <w:rsid w:val="008D426B"/>
    <w:rsid w:val="008D7183"/>
    <w:rsid w:val="008F0CEC"/>
    <w:rsid w:val="00936AB5"/>
    <w:rsid w:val="009655F9"/>
    <w:rsid w:val="009958FA"/>
    <w:rsid w:val="009B258D"/>
    <w:rsid w:val="009B2F57"/>
    <w:rsid w:val="009F0A78"/>
    <w:rsid w:val="00A00194"/>
    <w:rsid w:val="00A01D79"/>
    <w:rsid w:val="00A05921"/>
    <w:rsid w:val="00A559B5"/>
    <w:rsid w:val="00AC0532"/>
    <w:rsid w:val="00AF2BF1"/>
    <w:rsid w:val="00B62843"/>
    <w:rsid w:val="00B74047"/>
    <w:rsid w:val="00BE095B"/>
    <w:rsid w:val="00C21E71"/>
    <w:rsid w:val="00C41F45"/>
    <w:rsid w:val="00C53DBC"/>
    <w:rsid w:val="00C577F5"/>
    <w:rsid w:val="00CB0658"/>
    <w:rsid w:val="00CB4C13"/>
    <w:rsid w:val="00CB71FE"/>
    <w:rsid w:val="00CE498A"/>
    <w:rsid w:val="00D0141F"/>
    <w:rsid w:val="00D154F1"/>
    <w:rsid w:val="00D70167"/>
    <w:rsid w:val="00D97B59"/>
    <w:rsid w:val="00DE6BB3"/>
    <w:rsid w:val="00E3483A"/>
    <w:rsid w:val="00E50620"/>
    <w:rsid w:val="00EB1368"/>
    <w:rsid w:val="00EB7B91"/>
    <w:rsid w:val="00F714FD"/>
    <w:rsid w:val="00F7548B"/>
    <w:rsid w:val="00FA48B3"/>
    <w:rsid w:val="00FB1ED9"/>
    <w:rsid w:val="00FD3B9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B7D2EA85-15A5-4A5D-9E9F-48AAE693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A201A"/>
    <w:pPr>
      <w:keepNext/>
      <w:keepLines/>
      <w:spacing w:before="240" w:after="0"/>
      <w:outlineLvl w:val="0"/>
    </w:pPr>
    <w:rPr>
      <w:rFonts w:asciiTheme="majorHAnsi" w:eastAsiaTheme="majorEastAsia" w:hAnsiTheme="majorHAnsi" w:cstheme="majorBidi"/>
      <w:b/>
      <w:sz w:val="40"/>
      <w:szCs w:val="32"/>
    </w:rPr>
  </w:style>
  <w:style w:type="paragraph" w:styleId="Titre2">
    <w:name w:val="heading 2"/>
    <w:basedOn w:val="Normal"/>
    <w:next w:val="Normal"/>
    <w:link w:val="Titre2Car"/>
    <w:uiPriority w:val="9"/>
    <w:unhideWhenUsed/>
    <w:qFormat/>
    <w:rsid w:val="001A201A"/>
    <w:pPr>
      <w:keepNext/>
      <w:keepLines/>
      <w:spacing w:before="40" w:after="0"/>
      <w:outlineLvl w:val="1"/>
    </w:pPr>
    <w:rPr>
      <w:rFonts w:asciiTheme="majorHAnsi" w:eastAsiaTheme="majorEastAsia" w:hAnsiTheme="majorHAnsi" w:cstheme="majorBidi"/>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201A"/>
    <w:rPr>
      <w:rFonts w:asciiTheme="majorHAnsi" w:eastAsiaTheme="majorEastAsia" w:hAnsiTheme="majorHAnsi" w:cstheme="majorBidi"/>
      <w:b/>
      <w:sz w:val="40"/>
      <w:szCs w:val="32"/>
    </w:rPr>
  </w:style>
  <w:style w:type="paragraph" w:styleId="Titre">
    <w:name w:val="Title"/>
    <w:basedOn w:val="Normal"/>
    <w:next w:val="Normal"/>
    <w:link w:val="TitreCar"/>
    <w:uiPriority w:val="10"/>
    <w:qFormat/>
    <w:rsid w:val="00756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56F51"/>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A201A"/>
    <w:pPr>
      <w:ind w:left="720"/>
      <w:contextualSpacing/>
    </w:pPr>
  </w:style>
  <w:style w:type="character" w:customStyle="1" w:styleId="Titre2Car">
    <w:name w:val="Titre 2 Car"/>
    <w:basedOn w:val="Policepardfaut"/>
    <w:link w:val="Titre2"/>
    <w:uiPriority w:val="9"/>
    <w:rsid w:val="001A201A"/>
    <w:rPr>
      <w:rFonts w:asciiTheme="majorHAnsi" w:eastAsiaTheme="majorEastAsia" w:hAnsiTheme="majorHAnsi" w:cstheme="majorBidi"/>
      <w:sz w:val="26"/>
      <w:szCs w:val="26"/>
      <w:u w:val="single"/>
    </w:rPr>
  </w:style>
  <w:style w:type="paragraph" w:styleId="En-tte">
    <w:name w:val="header"/>
    <w:basedOn w:val="Normal"/>
    <w:link w:val="En-tteCar"/>
    <w:uiPriority w:val="99"/>
    <w:unhideWhenUsed/>
    <w:rsid w:val="00852F18"/>
    <w:pPr>
      <w:tabs>
        <w:tab w:val="center" w:pos="4536"/>
        <w:tab w:val="right" w:pos="9072"/>
      </w:tabs>
      <w:spacing w:after="0" w:line="240" w:lineRule="auto"/>
    </w:pPr>
  </w:style>
  <w:style w:type="character" w:customStyle="1" w:styleId="En-tteCar">
    <w:name w:val="En-tête Car"/>
    <w:basedOn w:val="Policepardfaut"/>
    <w:link w:val="En-tte"/>
    <w:uiPriority w:val="99"/>
    <w:rsid w:val="00852F18"/>
  </w:style>
  <w:style w:type="paragraph" w:styleId="Pieddepage">
    <w:name w:val="footer"/>
    <w:basedOn w:val="Normal"/>
    <w:link w:val="PieddepageCar"/>
    <w:uiPriority w:val="99"/>
    <w:unhideWhenUsed/>
    <w:rsid w:val="00852F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2F18"/>
  </w:style>
  <w:style w:type="paragraph" w:styleId="En-ttedetabledesmatires">
    <w:name w:val="TOC Heading"/>
    <w:basedOn w:val="Titre1"/>
    <w:next w:val="Normal"/>
    <w:uiPriority w:val="39"/>
    <w:unhideWhenUsed/>
    <w:qFormat/>
    <w:rsid w:val="007C6D18"/>
    <w:pPr>
      <w:outlineLvl w:val="9"/>
    </w:pPr>
    <w:rPr>
      <w:b w:val="0"/>
      <w:color w:val="2E74B5" w:themeColor="accent1" w:themeShade="BF"/>
      <w:sz w:val="32"/>
      <w:lang w:eastAsia="fr-FR"/>
    </w:rPr>
  </w:style>
  <w:style w:type="paragraph" w:styleId="TM1">
    <w:name w:val="toc 1"/>
    <w:basedOn w:val="Normal"/>
    <w:next w:val="Normal"/>
    <w:autoRedefine/>
    <w:uiPriority w:val="39"/>
    <w:unhideWhenUsed/>
    <w:rsid w:val="007C6D18"/>
    <w:pPr>
      <w:spacing w:after="100"/>
    </w:pPr>
  </w:style>
  <w:style w:type="paragraph" w:styleId="TM2">
    <w:name w:val="toc 2"/>
    <w:basedOn w:val="Normal"/>
    <w:next w:val="Normal"/>
    <w:autoRedefine/>
    <w:uiPriority w:val="39"/>
    <w:unhideWhenUsed/>
    <w:rsid w:val="007C6D18"/>
    <w:pPr>
      <w:spacing w:after="100"/>
      <w:ind w:left="220"/>
    </w:pPr>
  </w:style>
  <w:style w:type="character" w:styleId="Lienhypertexte">
    <w:name w:val="Hyperlink"/>
    <w:basedOn w:val="Policepardfaut"/>
    <w:uiPriority w:val="99"/>
    <w:unhideWhenUsed/>
    <w:rsid w:val="007C6D18"/>
    <w:rPr>
      <w:color w:val="0563C1" w:themeColor="hyperlink"/>
      <w:u w:val="single"/>
    </w:rPr>
  </w:style>
  <w:style w:type="table" w:styleId="Grilledutableau">
    <w:name w:val="Table Grid"/>
    <w:basedOn w:val="TableauNormal"/>
    <w:uiPriority w:val="39"/>
    <w:rsid w:val="00840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07B7"/>
    <w:pPr>
      <w:autoSpaceDE w:val="0"/>
      <w:autoSpaceDN w:val="0"/>
      <w:adjustRightInd w:val="0"/>
      <w:spacing w:after="0" w:line="240" w:lineRule="auto"/>
    </w:pPr>
    <w:rPr>
      <w:rFonts w:ascii="Calibri" w:hAnsi="Calibri" w:cs="Calibri"/>
      <w:color w:val="000000"/>
      <w:sz w:val="24"/>
      <w:szCs w:val="24"/>
    </w:rPr>
  </w:style>
  <w:style w:type="character" w:customStyle="1" w:styleId="pl-en">
    <w:name w:val="pl-en"/>
    <w:basedOn w:val="Policepardfaut"/>
    <w:rsid w:val="00262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FBE53-C9FE-47E0-9473-24EB99320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9B090377.dotm</Template>
  <TotalTime>348</TotalTime>
  <Pages>7</Pages>
  <Words>1127</Words>
  <Characters>6201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COUCHOT</dc:creator>
  <cp:keywords/>
  <dc:description/>
  <cp:lastModifiedBy>Adrien Couchot</cp:lastModifiedBy>
  <cp:revision>73</cp:revision>
  <dcterms:created xsi:type="dcterms:W3CDTF">2016-12-21T18:32:00Z</dcterms:created>
  <dcterms:modified xsi:type="dcterms:W3CDTF">2017-01-03T10:00:00Z</dcterms:modified>
</cp:coreProperties>
</file>